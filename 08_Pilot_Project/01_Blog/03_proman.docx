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66633F86" w:rsidR="00A2786D" w:rsidRPr="00145A93" w:rsidRDefault="003233FF">
      <w:pPr>
        <w:pStyle w:val="a5"/>
      </w:pPr>
      <w:r>
        <w:t>Sec</w:t>
      </w:r>
      <w:r w:rsidR="00145A93">
        <w:t>0</w:t>
      </w:r>
      <w:r w:rsidR="00C44B1A">
        <w:t>1</w:t>
      </w:r>
    </w:p>
    <w:p w14:paraId="4272D486" w14:textId="6AEB9798" w:rsidR="00A2786D" w:rsidRPr="00375762" w:rsidRDefault="00A70981">
      <w:pPr>
        <w:pStyle w:val="a6"/>
      </w:pPr>
      <w:r>
        <w:t>Proman</w:t>
      </w:r>
      <w:r w:rsidR="00FC56B8">
        <w:t xml:space="preserve"> </w:t>
      </w:r>
      <w:r w:rsidR="00FC56B8">
        <w:rPr>
          <w:rFonts w:hint="eastAsia"/>
        </w:rPr>
        <w:t>간략</w:t>
      </w:r>
      <w:r w:rsidR="00FC56B8">
        <w:rPr>
          <w:rFonts w:hint="eastAsia"/>
        </w:rPr>
        <w:t xml:space="preserve"> </w:t>
      </w:r>
      <w:r w:rsidR="00FC56B8">
        <w:rPr>
          <w:rFonts w:hint="eastAsia"/>
        </w:rPr>
        <w:t>요약</w:t>
      </w:r>
    </w:p>
    <w:p w14:paraId="4A4FE33C" w14:textId="67724585" w:rsidR="00A2786D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A2786D" w:rsidRDefault="00000000">
      <w:r>
        <w:rPr>
          <w:noProof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73BD2A9B" w:rsidR="00A2786D" w:rsidRPr="00774C33" w:rsidRDefault="00A97C91">
      <w:pPr>
        <w:pStyle w:val="1"/>
      </w:pPr>
      <w:r>
        <w:t xml:space="preserve"> </w:t>
      </w:r>
      <w:r w:rsidR="009449AA">
        <w:rPr>
          <w:rFonts w:hint="eastAsia"/>
        </w:rPr>
        <w:t>실전</w:t>
      </w:r>
      <w:r w:rsidR="009449AA">
        <w:rPr>
          <w:rFonts w:hint="eastAsia"/>
        </w:rPr>
        <w:t xml:space="preserve"> </w:t>
      </w:r>
      <w:r w:rsidR="009449AA">
        <w:rPr>
          <w:rFonts w:hint="eastAsia"/>
        </w:rPr>
        <w:t>코딩</w:t>
      </w:r>
      <w:r w:rsidR="00777809">
        <w:t xml:space="preserve"> </w:t>
      </w:r>
    </w:p>
    <w:p w14:paraId="3E03F6E9" w14:textId="32B63008" w:rsidR="00A2786D" w:rsidRDefault="00F10876">
      <w:r>
        <w:rPr>
          <w:rFonts w:hint="eastAsia"/>
        </w:rPr>
        <w:t xml:space="preserve">목적 </w:t>
      </w:r>
      <w:r>
        <w:t xml:space="preserve">: </w:t>
      </w:r>
      <w:r w:rsidR="007D2A83">
        <w:rPr>
          <w:rFonts w:hint="eastAsia"/>
        </w:rPr>
        <w:t>실무에서는 웹 디자이너와 협업으로 프로젝트가 이루어지기도 함.</w:t>
      </w:r>
      <w:r w:rsidR="007D2A83">
        <w:t xml:space="preserve"> </w:t>
      </w:r>
      <w:r w:rsidR="007D2A83">
        <w:rPr>
          <w:rFonts w:hint="eastAsia"/>
        </w:rPr>
        <w:t>웹 디자이너</w:t>
      </w:r>
      <w:r w:rsidR="004E5457">
        <w:rPr>
          <w:rFonts w:hint="eastAsia"/>
        </w:rPr>
        <w:t>가</w:t>
      </w:r>
      <w:r w:rsidR="007D2A83">
        <w:rPr>
          <w:rFonts w:hint="eastAsia"/>
        </w:rPr>
        <w:t xml:space="preserve"> </w:t>
      </w:r>
      <w:r w:rsidR="007D2A83">
        <w:t>html /</w:t>
      </w:r>
      <w:proofErr w:type="spellStart"/>
      <w:r w:rsidR="007D2A83">
        <w:t>css</w:t>
      </w:r>
      <w:proofErr w:type="spellEnd"/>
      <w:r w:rsidR="007D2A83">
        <w:t xml:space="preserve"> </w:t>
      </w:r>
      <w:proofErr w:type="spellStart"/>
      <w:r w:rsidR="007D2A83">
        <w:rPr>
          <w:rFonts w:hint="eastAsia"/>
        </w:rPr>
        <w:t>코딩한것을</w:t>
      </w:r>
      <w:proofErr w:type="spellEnd"/>
      <w:r w:rsidR="007D2A83">
        <w:rPr>
          <w:rFonts w:hint="eastAsia"/>
        </w:rPr>
        <w:t xml:space="preserve"> </w:t>
      </w:r>
      <w:proofErr w:type="spellStart"/>
      <w:r w:rsidR="007D2A83">
        <w:rPr>
          <w:rFonts w:hint="eastAsia"/>
        </w:rPr>
        <w:t>리액트</w:t>
      </w:r>
      <w:proofErr w:type="spellEnd"/>
      <w:r w:rsidR="007D2A83">
        <w:t>/</w:t>
      </w:r>
      <w:proofErr w:type="spellStart"/>
      <w:r w:rsidR="007D2A83">
        <w:rPr>
          <w:rFonts w:hint="eastAsia"/>
        </w:rPr>
        <w:t>벡엔드</w:t>
      </w:r>
      <w:proofErr w:type="spellEnd"/>
      <w:r w:rsidR="007D2A83">
        <w:rPr>
          <w:rFonts w:hint="eastAsia"/>
        </w:rPr>
        <w:t xml:space="preserve"> 코딩을</w:t>
      </w:r>
      <w:r w:rsidR="007D2A83">
        <w:t xml:space="preserve"> </w:t>
      </w:r>
      <w:r w:rsidR="007D2A83">
        <w:rPr>
          <w:rFonts w:hint="eastAsia"/>
        </w:rPr>
        <w:t>추가하여 완성함,</w:t>
      </w:r>
      <w:r w:rsidR="007D2A83">
        <w:t xml:space="preserve"> </w:t>
      </w:r>
      <w:r w:rsidR="007D2A83">
        <w:rPr>
          <w:rFonts w:hint="eastAsia"/>
        </w:rPr>
        <w:t xml:space="preserve">그것을 대비하여 디자이너가 준 </w:t>
      </w:r>
      <w:r>
        <w:rPr>
          <w:rFonts w:hint="eastAsia"/>
        </w:rPr>
        <w:t>소스를</w:t>
      </w:r>
      <w:r w:rsidR="007D2A83">
        <w:rPr>
          <w:rFonts w:hint="eastAsia"/>
        </w:rPr>
        <w:t xml:space="preserve"> 부트스트랩 테마</w:t>
      </w:r>
      <w:r>
        <w:rPr>
          <w:rFonts w:hint="eastAsia"/>
        </w:rPr>
        <w:t>로 대신하여</w:t>
      </w:r>
      <w:r>
        <w:t xml:space="preserve"> </w:t>
      </w:r>
      <w:r w:rsidR="007D2A83">
        <w:t>(html/</w:t>
      </w:r>
      <w:proofErr w:type="spellStart"/>
      <w:r w:rsidR="007D2A83">
        <w:t>css</w:t>
      </w:r>
      <w:proofErr w:type="spellEnd"/>
      <w:r w:rsidR="007D2A83">
        <w:t>/</w:t>
      </w:r>
      <w:proofErr w:type="spellStart"/>
      <w:r w:rsidR="007D2A83">
        <w:t>js</w:t>
      </w:r>
      <w:proofErr w:type="spellEnd"/>
      <w:r w:rsidR="007D2A83">
        <w:t xml:space="preserve">) </w:t>
      </w:r>
      <w:proofErr w:type="spellStart"/>
      <w:r w:rsidR="007D2A83">
        <w:rPr>
          <w:rFonts w:hint="eastAsia"/>
        </w:rPr>
        <w:t>리액트</w:t>
      </w:r>
      <w:proofErr w:type="spellEnd"/>
      <w:r w:rsidR="007D2A83">
        <w:rPr>
          <w:rFonts w:hint="eastAsia"/>
        </w:rPr>
        <w:t xml:space="preserve"> 및 스프링 부트 코딩을 연습하는 챕터임</w:t>
      </w:r>
    </w:p>
    <w:p w14:paraId="5BC35C26" w14:textId="31B5F062" w:rsidR="00164939" w:rsidRPr="00164939" w:rsidRDefault="007021B2" w:rsidP="00164939">
      <w:pPr>
        <w:pStyle w:val="af5"/>
        <w:numPr>
          <w:ilvl w:val="0"/>
          <w:numId w:val="21"/>
        </w:numPr>
        <w:ind w:leftChars="0"/>
      </w:pPr>
      <w:r>
        <w:t xml:space="preserve">: </w:t>
      </w:r>
      <w:proofErr w:type="spellStart"/>
      <w:r w:rsidR="000D2E1A">
        <w:t>proman</w:t>
      </w:r>
      <w:proofErr w:type="spellEnd"/>
    </w:p>
    <w:p w14:paraId="143B2C20" w14:textId="21FDE8C3" w:rsidR="00286AE8" w:rsidRPr="00880C82" w:rsidRDefault="00A520E8" w:rsidP="00880C82">
      <w:pPr>
        <w:pStyle w:val="af5"/>
        <w:numPr>
          <w:ilvl w:val="0"/>
          <w:numId w:val="22"/>
        </w:numPr>
        <w:ind w:leftChars="0"/>
      </w:pPr>
      <w:r w:rsidRPr="00880C82">
        <w:rPr>
          <w:rFonts w:hint="eastAsia"/>
        </w:rPr>
        <w:t>설치패키지</w:t>
      </w:r>
    </w:p>
    <w:p w14:paraId="5B6EEB1C" w14:textId="1CC269B2" w:rsidR="00286AE8" w:rsidRPr="00286AE8" w:rsidRDefault="00286AE8" w:rsidP="00286AE8">
      <w:pPr>
        <w:pStyle w:val="a"/>
        <w:rPr>
          <w:color w:val="EEFFFF"/>
        </w:rPr>
      </w:pPr>
      <w:r w:rsidRPr="00286AE8">
        <w:rPr>
          <w:color w:val="C3E88D"/>
        </w:rPr>
        <w:t xml:space="preserve"># </w:t>
      </w:r>
      <w:r w:rsidRPr="00286AE8">
        <w:t>1) 메뉴 라이브러리 설치</w:t>
      </w:r>
      <w:r>
        <w:rPr>
          <w:color w:val="EEFFFF"/>
        </w:rPr>
        <w:br/>
      </w:r>
      <w:proofErr w:type="spellStart"/>
      <w:r w:rsidRPr="00286AE8">
        <w:t>npm</w:t>
      </w:r>
      <w:proofErr w:type="spellEnd"/>
      <w:r w:rsidRPr="00286AE8">
        <w:t xml:space="preserve"> </w:t>
      </w:r>
      <w:proofErr w:type="spellStart"/>
      <w:r w:rsidRPr="00286AE8">
        <w:t>i</w:t>
      </w:r>
      <w:proofErr w:type="spellEnd"/>
      <w:r w:rsidRPr="00286AE8">
        <w:t xml:space="preserve"> react-router-</w:t>
      </w:r>
      <w:proofErr w:type="spellStart"/>
      <w:r w:rsidRPr="00286AE8">
        <w:t>dom</w:t>
      </w:r>
      <w:proofErr w:type="spellEnd"/>
      <w:r>
        <w:rPr>
          <w:color w:val="EEFFFF"/>
        </w:rPr>
        <w:br/>
      </w:r>
      <w:proofErr w:type="spellStart"/>
      <w:r w:rsidRPr="00286AE8">
        <w:t>npm</w:t>
      </w:r>
      <w:proofErr w:type="spellEnd"/>
      <w:r w:rsidRPr="00286AE8">
        <w:t xml:space="preserve"> </w:t>
      </w:r>
      <w:proofErr w:type="spellStart"/>
      <w:r w:rsidRPr="00286AE8">
        <w:t>i</w:t>
      </w:r>
      <w:proofErr w:type="spellEnd"/>
      <w:r w:rsidRPr="00286AE8">
        <w:t xml:space="preserve"> @types/react-router-dom</w:t>
      </w:r>
    </w:p>
    <w:p w14:paraId="729B1036" w14:textId="691D699D" w:rsidR="00286AE8" w:rsidRPr="00286AE8" w:rsidRDefault="00286AE8" w:rsidP="00286AE8">
      <w:pPr>
        <w:pStyle w:val="a"/>
        <w:rPr>
          <w:color w:val="EEFFFF"/>
        </w:rPr>
      </w:pPr>
      <w:r w:rsidRPr="00286AE8">
        <w:rPr>
          <w:color w:val="C3E88D"/>
        </w:rPr>
        <w:t xml:space="preserve"># </w:t>
      </w:r>
      <w:r w:rsidRPr="00286AE8">
        <w:t xml:space="preserve">2) </w:t>
      </w:r>
      <w:proofErr w:type="spellStart"/>
      <w:r w:rsidRPr="00286AE8">
        <w:t>벡엔드</w:t>
      </w:r>
      <w:proofErr w:type="spellEnd"/>
      <w:r w:rsidRPr="00286AE8">
        <w:t xml:space="preserve"> 연동 라이브러리 설치</w:t>
      </w:r>
      <w:r>
        <w:rPr>
          <w:color w:val="EEFFFF"/>
        </w:rPr>
        <w:br/>
      </w:r>
      <w:proofErr w:type="spellStart"/>
      <w:r w:rsidRPr="00286AE8">
        <w:t>npm</w:t>
      </w:r>
      <w:proofErr w:type="spellEnd"/>
      <w:r w:rsidRPr="00286AE8">
        <w:t xml:space="preserve"> </w:t>
      </w:r>
      <w:proofErr w:type="spellStart"/>
      <w:r w:rsidRPr="00286AE8">
        <w:t>i</w:t>
      </w:r>
      <w:proofErr w:type="spellEnd"/>
      <w:r w:rsidRPr="00286AE8">
        <w:t xml:space="preserve"> </w:t>
      </w:r>
      <w:proofErr w:type="spellStart"/>
      <w:r w:rsidRPr="00286AE8">
        <w:t>axios</w:t>
      </w:r>
      <w:proofErr w:type="spellEnd"/>
    </w:p>
    <w:p w14:paraId="762FC07E" w14:textId="30913E0E" w:rsidR="00286AE8" w:rsidRPr="00286AE8" w:rsidRDefault="00286AE8" w:rsidP="00286AE8">
      <w:pPr>
        <w:pStyle w:val="a"/>
        <w:rPr>
          <w:color w:val="EEFFFF"/>
        </w:rPr>
      </w:pPr>
      <w:r w:rsidRPr="00286AE8">
        <w:rPr>
          <w:color w:val="C3E88D"/>
        </w:rPr>
        <w:lastRenderedPageBreak/>
        <w:t xml:space="preserve"># </w:t>
      </w:r>
      <w:r w:rsidRPr="00286AE8">
        <w:t xml:space="preserve">3) pre </w:t>
      </w:r>
      <w:proofErr w:type="spellStart"/>
      <w:r w:rsidRPr="00286AE8">
        <w:t>css</w:t>
      </w:r>
      <w:proofErr w:type="spellEnd"/>
      <w:r w:rsidRPr="00286AE8">
        <w:t xml:space="preserve"> 컴파일러 : sass</w:t>
      </w:r>
      <w:r>
        <w:rPr>
          <w:color w:val="EEFFFF"/>
        </w:rPr>
        <w:br/>
      </w:r>
      <w:proofErr w:type="spellStart"/>
      <w:r w:rsidRPr="00286AE8">
        <w:t>npm</w:t>
      </w:r>
      <w:proofErr w:type="spellEnd"/>
      <w:r w:rsidRPr="00286AE8">
        <w:t xml:space="preserve"> </w:t>
      </w:r>
      <w:proofErr w:type="spellStart"/>
      <w:r w:rsidRPr="00286AE8">
        <w:t>i</w:t>
      </w:r>
      <w:proofErr w:type="spellEnd"/>
      <w:r w:rsidRPr="00286AE8">
        <w:t xml:space="preserve"> sass</w:t>
      </w:r>
    </w:p>
    <w:p w14:paraId="20F8940B" w14:textId="77777777" w:rsidR="00286AE8" w:rsidRPr="00286AE8" w:rsidRDefault="00286AE8" w:rsidP="00286AE8">
      <w:pPr>
        <w:pStyle w:val="a"/>
        <w:rPr>
          <w:color w:val="EEFFFF"/>
        </w:rPr>
      </w:pPr>
      <w:r w:rsidRPr="00286AE8">
        <w:rPr>
          <w:color w:val="C3E88D"/>
        </w:rPr>
        <w:t xml:space="preserve"># </w:t>
      </w:r>
      <w:r w:rsidRPr="00286AE8">
        <w:t>4) Material Page component 업그레이드</w:t>
      </w:r>
    </w:p>
    <w:p w14:paraId="7B75D9A8" w14:textId="0C605B34" w:rsidR="00286AE8" w:rsidRPr="00286AE8" w:rsidRDefault="00286AE8" w:rsidP="00286AE8">
      <w:pPr>
        <w:pStyle w:val="a"/>
        <w:numPr>
          <w:ilvl w:val="0"/>
          <w:numId w:val="0"/>
        </w:numPr>
        <w:ind w:left="749"/>
      </w:pPr>
      <w:proofErr w:type="spellStart"/>
      <w:r w:rsidRPr="00286AE8">
        <w:t>npm</w:t>
      </w:r>
      <w:proofErr w:type="spellEnd"/>
      <w:r w:rsidRPr="00286AE8">
        <w:t xml:space="preserve"> </w:t>
      </w:r>
      <w:proofErr w:type="spellStart"/>
      <w:r w:rsidRPr="00286AE8">
        <w:t>i</w:t>
      </w:r>
      <w:proofErr w:type="spellEnd"/>
      <w:r w:rsidRPr="00286AE8">
        <w:t xml:space="preserve"> @mui/material @emotion/react @emotion/</w:t>
      </w:r>
      <w:proofErr w:type="gramStart"/>
      <w:r w:rsidRPr="00286AE8">
        <w:t>styled</w:t>
      </w:r>
      <w:proofErr w:type="gramEnd"/>
    </w:p>
    <w:p w14:paraId="732BF75E" w14:textId="77777777" w:rsidR="00286AE8" w:rsidRPr="00286AE8" w:rsidRDefault="00286AE8" w:rsidP="00286AE8">
      <w:pPr>
        <w:pStyle w:val="a"/>
        <w:rPr>
          <w:color w:val="EEFFFF"/>
        </w:rPr>
      </w:pPr>
      <w:r w:rsidRPr="00286AE8">
        <w:rPr>
          <w:color w:val="C3E88D"/>
        </w:rPr>
        <w:t xml:space="preserve"># </w:t>
      </w:r>
      <w:r w:rsidRPr="00286AE8">
        <w:t xml:space="preserve">4-1) 소스에서 </w:t>
      </w:r>
      <w:proofErr w:type="spellStart"/>
      <w:r w:rsidRPr="00286AE8">
        <w:t>임포트</w:t>
      </w:r>
      <w:proofErr w:type="spellEnd"/>
      <w:r w:rsidRPr="00286AE8">
        <w:t xml:space="preserve"> 사용법 : </w:t>
      </w:r>
      <w:r w:rsidRPr="00286AE8">
        <w:rPr>
          <w:color w:val="89DDFF"/>
        </w:rPr>
        <w:t>&lt;</w:t>
      </w:r>
      <w:r w:rsidRPr="00286AE8">
        <w:rPr>
          <w:color w:val="F07178"/>
        </w:rPr>
        <w:t>Pagination</w:t>
      </w:r>
      <w:r w:rsidRPr="00286AE8">
        <w:rPr>
          <w:color w:val="89DDFF"/>
        </w:rPr>
        <w:t xml:space="preserve"> /&gt;</w:t>
      </w:r>
    </w:p>
    <w:p w14:paraId="78BDBC38" w14:textId="77777777" w:rsidR="00286AE8" w:rsidRPr="00286AE8" w:rsidRDefault="00286AE8" w:rsidP="00286AE8">
      <w:pPr>
        <w:pStyle w:val="a"/>
        <w:numPr>
          <w:ilvl w:val="0"/>
          <w:numId w:val="0"/>
        </w:numPr>
        <w:ind w:left="749"/>
      </w:pPr>
      <w:r w:rsidRPr="00286AE8">
        <w:t>import Pagination from '@</w:t>
      </w:r>
      <w:proofErr w:type="spellStart"/>
      <w:r w:rsidRPr="00286AE8">
        <w:t>mui</w:t>
      </w:r>
      <w:proofErr w:type="spellEnd"/>
      <w:r w:rsidRPr="00286AE8">
        <w:t>/material/Pagination</w:t>
      </w:r>
      <w:proofErr w:type="gramStart"/>
      <w:r w:rsidRPr="00286AE8">
        <w:t>';</w:t>
      </w:r>
      <w:proofErr w:type="gramEnd"/>
    </w:p>
    <w:p w14:paraId="562A3750" w14:textId="06A83C63" w:rsidR="006228E5" w:rsidRPr="00286AE8" w:rsidRDefault="006228E5" w:rsidP="006228E5">
      <w:pPr>
        <w:pStyle w:val="a"/>
        <w:rPr>
          <w:color w:val="EEFFFF"/>
        </w:rPr>
      </w:pPr>
      <w:r w:rsidRPr="00286AE8">
        <w:rPr>
          <w:color w:val="C3E88D"/>
        </w:rPr>
        <w:t xml:space="preserve"># </w:t>
      </w:r>
      <w:r>
        <w:t>5</w:t>
      </w:r>
      <w:r w:rsidRPr="00286AE8">
        <w:t xml:space="preserve">) </w:t>
      </w:r>
      <w:proofErr w:type="spellStart"/>
      <w:r>
        <w:t>wowjs</w:t>
      </w:r>
      <w:proofErr w:type="spellEnd"/>
    </w:p>
    <w:p w14:paraId="2C98D55A" w14:textId="58A58C2C" w:rsidR="006228E5" w:rsidRPr="00286AE8" w:rsidRDefault="006228E5" w:rsidP="006228E5">
      <w:pPr>
        <w:pStyle w:val="a"/>
        <w:numPr>
          <w:ilvl w:val="0"/>
          <w:numId w:val="0"/>
        </w:numPr>
        <w:ind w:left="749"/>
      </w:pPr>
      <w:proofErr w:type="spellStart"/>
      <w:r w:rsidRPr="00286AE8">
        <w:t>npm</w:t>
      </w:r>
      <w:proofErr w:type="spellEnd"/>
      <w:r w:rsidRPr="00286AE8">
        <w:t xml:space="preserve"> </w:t>
      </w:r>
      <w:proofErr w:type="spellStart"/>
      <w:r w:rsidRPr="00286AE8">
        <w:t>i</w:t>
      </w:r>
      <w:proofErr w:type="spellEnd"/>
      <w:r w:rsidRPr="00286AE8">
        <w:t xml:space="preserve"> </w:t>
      </w:r>
      <w:proofErr w:type="spellStart"/>
      <w:r>
        <w:t>wowjs</w:t>
      </w:r>
      <w:proofErr w:type="spellEnd"/>
    </w:p>
    <w:p w14:paraId="04CE46DB" w14:textId="4F210BB2" w:rsidR="00E42C07" w:rsidRPr="00286AE8" w:rsidRDefault="00E42C07" w:rsidP="00E42C07">
      <w:pPr>
        <w:pStyle w:val="a"/>
        <w:rPr>
          <w:color w:val="EEFFFF"/>
        </w:rPr>
      </w:pPr>
      <w:r w:rsidRPr="00286AE8">
        <w:rPr>
          <w:color w:val="C3E88D"/>
        </w:rPr>
        <w:t xml:space="preserve"># </w:t>
      </w:r>
      <w:r>
        <w:t>6</w:t>
      </w:r>
      <w:r w:rsidRPr="00286AE8">
        <w:t xml:space="preserve">) </w:t>
      </w:r>
      <w:r>
        <w:t>typed.js</w:t>
      </w:r>
    </w:p>
    <w:p w14:paraId="7880E7F1" w14:textId="5287D6A5" w:rsidR="00E42C07" w:rsidRPr="00286AE8" w:rsidRDefault="00E42C07" w:rsidP="00E42C07">
      <w:pPr>
        <w:pStyle w:val="a"/>
        <w:numPr>
          <w:ilvl w:val="0"/>
          <w:numId w:val="0"/>
        </w:numPr>
        <w:ind w:left="749"/>
      </w:pPr>
      <w:proofErr w:type="spellStart"/>
      <w:r w:rsidRPr="00286AE8">
        <w:t>npm</w:t>
      </w:r>
      <w:proofErr w:type="spellEnd"/>
      <w:r w:rsidRPr="00286AE8">
        <w:t xml:space="preserve"> </w:t>
      </w:r>
      <w:proofErr w:type="spellStart"/>
      <w:r w:rsidRPr="00286AE8">
        <w:t>i</w:t>
      </w:r>
      <w:proofErr w:type="spellEnd"/>
      <w:r w:rsidRPr="00286AE8">
        <w:t xml:space="preserve"> </w:t>
      </w:r>
      <w:r>
        <w:t>typed.js</w:t>
      </w:r>
    </w:p>
    <w:p w14:paraId="254AB203" w14:textId="741DB0F7" w:rsidR="007A2C09" w:rsidRPr="006228E5" w:rsidRDefault="007A2C09" w:rsidP="0019476D">
      <w:pPr>
        <w:pStyle w:val="a"/>
        <w:numPr>
          <w:ilvl w:val="0"/>
          <w:numId w:val="0"/>
        </w:numPr>
        <w:ind w:left="749"/>
      </w:pPr>
    </w:p>
    <w:p w14:paraId="0967A59F" w14:textId="32EC6EF2" w:rsidR="006660D8" w:rsidRPr="006660D8" w:rsidRDefault="006660D8" w:rsidP="006660D8">
      <w:pPr>
        <w:pStyle w:val="a"/>
      </w:pPr>
      <w:r w:rsidRPr="00286AE8">
        <w:rPr>
          <w:color w:val="C3E88D"/>
        </w:rPr>
        <w:t>#</w:t>
      </w:r>
      <w:r>
        <w:rPr>
          <w:color w:val="C3E88D"/>
        </w:rPr>
        <w:t xml:space="preserve"> </w:t>
      </w:r>
      <w:r w:rsidRPr="006660D8">
        <w:rPr>
          <w:rFonts w:hint="eastAsia"/>
        </w:rPr>
        <w:t>외부</w:t>
      </w:r>
      <w:r>
        <w:rPr>
          <w:rFonts w:hint="eastAsia"/>
          <w:color w:val="C3E88D"/>
        </w:rPr>
        <w:t xml:space="preserve"> </w:t>
      </w:r>
      <w:r w:rsidRPr="006660D8">
        <w:rPr>
          <w:rFonts w:hint="eastAsia"/>
        </w:rPr>
        <w:t>라</w:t>
      </w:r>
      <w:r>
        <w:rPr>
          <w:rFonts w:hint="eastAsia"/>
        </w:rPr>
        <w:t>이브러리</w:t>
      </w:r>
      <w:r w:rsidR="0048267B">
        <w:rPr>
          <w:rFonts w:hint="eastAsia"/>
        </w:rPr>
        <w:t xml:space="preserve"> </w:t>
      </w:r>
      <w:proofErr w:type="spellStart"/>
      <w:r w:rsidR="0048267B">
        <w:rPr>
          <w:rFonts w:hint="eastAsia"/>
        </w:rPr>
        <w:t>설치시</w:t>
      </w:r>
      <w:proofErr w:type="spellEnd"/>
      <w:r w:rsidR="0048267B">
        <w:rPr>
          <w:rFonts w:hint="eastAsia"/>
        </w:rPr>
        <w:t xml:space="preserve"> 타입을 </w:t>
      </w:r>
      <w:r w:rsidR="0048267B">
        <w:t>(@types)</w:t>
      </w:r>
      <w:r w:rsidR="0048267B">
        <w:rPr>
          <w:rFonts w:hint="eastAsia"/>
        </w:rPr>
        <w:t xml:space="preserve"> 설치해야 타입스크립트 에러가 발생하지 않음 </w:t>
      </w:r>
      <w:r w:rsidR="0048267B">
        <w:t xml:space="preserve">, </w:t>
      </w:r>
      <w:r w:rsidR="0048267B">
        <w:rPr>
          <w:rFonts w:hint="eastAsia"/>
        </w:rPr>
        <w:t xml:space="preserve">하지만 타입스크립트가 최근에 유행하는 코딩방법이라서 외부 라이브러리에서 </w:t>
      </w:r>
      <w:proofErr w:type="spellStart"/>
      <w:r w:rsidR="0048267B">
        <w:rPr>
          <w:rFonts w:hint="eastAsia"/>
        </w:rPr>
        <w:t>지원않할</w:t>
      </w:r>
      <w:proofErr w:type="spellEnd"/>
      <w:r w:rsidR="0048267B">
        <w:rPr>
          <w:rFonts w:hint="eastAsia"/>
        </w:rPr>
        <w:t xml:space="preserve"> 수 있음</w:t>
      </w:r>
      <w:r w:rsidR="0048267B">
        <w:t xml:space="preserve">. </w:t>
      </w:r>
      <w:r w:rsidR="0048267B">
        <w:rPr>
          <w:rFonts w:hint="eastAsia"/>
        </w:rPr>
        <w:t xml:space="preserve">이때 임시로 </w:t>
      </w:r>
      <w:proofErr w:type="spellStart"/>
      <w:r w:rsidR="0048267B">
        <w:rPr>
          <w:rFonts w:hint="eastAsia"/>
        </w:rPr>
        <w:t>타입에러를</w:t>
      </w:r>
      <w:proofErr w:type="spellEnd"/>
      <w:r w:rsidR="0048267B">
        <w:rPr>
          <w:rFonts w:hint="eastAsia"/>
        </w:rPr>
        <w:t xml:space="preserve"> 방지하는 방법임</w:t>
      </w:r>
    </w:p>
    <w:p w14:paraId="1C3E9021" w14:textId="77777777" w:rsidR="0048267B" w:rsidRPr="0048267B" w:rsidRDefault="0048267B" w:rsidP="0048267B">
      <w:pPr>
        <w:pStyle w:val="a"/>
        <w:numPr>
          <w:ilvl w:val="0"/>
          <w:numId w:val="0"/>
        </w:numPr>
        <w:ind w:left="749"/>
        <w:rPr>
          <w:color w:val="EEFFFF"/>
        </w:rPr>
      </w:pPr>
      <w:r w:rsidRPr="0048267B">
        <w:rPr>
          <w:color w:val="C3E88D"/>
        </w:rPr>
        <w:t xml:space="preserve"># </w:t>
      </w:r>
      <w:r w:rsidRPr="0048267B">
        <w:t>* 외부 라이브러리 타입이 없을 경우 처리 : 타입 설정</w:t>
      </w:r>
    </w:p>
    <w:p w14:paraId="272C0EA4" w14:textId="0BC815AC" w:rsidR="0048267B" w:rsidRPr="0048267B" w:rsidRDefault="0048267B" w:rsidP="0048267B">
      <w:pPr>
        <w:pStyle w:val="a"/>
        <w:rPr>
          <w:color w:val="EEFFFF"/>
        </w:rPr>
      </w:pPr>
      <w:r w:rsidRPr="0048267B">
        <w:rPr>
          <w:color w:val="C3E88D"/>
        </w:rPr>
        <w:t xml:space="preserve"># </w:t>
      </w:r>
      <w:r w:rsidRPr="0048267B">
        <w:t xml:space="preserve">1) </w:t>
      </w:r>
      <w:proofErr w:type="spellStart"/>
      <w:r w:rsidRPr="0048267B">
        <w:t>tsconfig.json</w:t>
      </w:r>
      <w:proofErr w:type="spellEnd"/>
      <w:r w:rsidRPr="0048267B">
        <w:t xml:space="preserve"> 파일 - </w:t>
      </w:r>
      <w:proofErr w:type="spellStart"/>
      <w:r w:rsidRPr="0048267B">
        <w:t>compilerOptions</w:t>
      </w:r>
      <w:proofErr w:type="spellEnd"/>
      <w:r w:rsidRPr="0048267B">
        <w:t xml:space="preserve"> 속성에 아래 추가</w:t>
      </w:r>
    </w:p>
    <w:p w14:paraId="603A7C72" w14:textId="77777777" w:rsidR="0048267B" w:rsidRPr="0048267B" w:rsidRDefault="0048267B" w:rsidP="0048267B">
      <w:pPr>
        <w:pStyle w:val="a"/>
        <w:numPr>
          <w:ilvl w:val="0"/>
          <w:numId w:val="0"/>
        </w:numPr>
        <w:ind w:left="749"/>
      </w:pPr>
      <w:r w:rsidRPr="0048267B">
        <w:t>"</w:t>
      </w:r>
      <w:proofErr w:type="spellStart"/>
      <w:r w:rsidRPr="0048267B">
        <w:t>typeRoots</w:t>
      </w:r>
      <w:proofErr w:type="spellEnd"/>
      <w:r w:rsidRPr="0048267B">
        <w:t>": [</w:t>
      </w:r>
      <w:proofErr w:type="gramStart"/>
      <w:r w:rsidRPr="0048267B">
        <w:t>"./</w:t>
      </w:r>
      <w:proofErr w:type="gramEnd"/>
      <w:r w:rsidRPr="0048267B">
        <w:t>types", "./</w:t>
      </w:r>
      <w:proofErr w:type="spellStart"/>
      <w:r w:rsidRPr="0048267B">
        <w:t>node_modules</w:t>
      </w:r>
      <w:proofErr w:type="spellEnd"/>
      <w:r w:rsidRPr="0048267B">
        <w:t>/@types"], // 보통 types 폴더를 만들어 타입 정의</w:t>
      </w:r>
    </w:p>
    <w:p w14:paraId="3EC51D92" w14:textId="77777777" w:rsidR="0048267B" w:rsidRPr="0048267B" w:rsidRDefault="0048267B" w:rsidP="0048267B">
      <w:pPr>
        <w:pStyle w:val="a"/>
        <w:rPr>
          <w:color w:val="EEFFFF"/>
        </w:rPr>
      </w:pPr>
      <w:r w:rsidRPr="0048267B">
        <w:rPr>
          <w:color w:val="C3E88D"/>
        </w:rPr>
        <w:t xml:space="preserve"># </w:t>
      </w:r>
      <w:r w:rsidRPr="0048267B">
        <w:t>2) types/</w:t>
      </w:r>
      <w:proofErr w:type="spellStart"/>
      <w:r w:rsidRPr="0048267B">
        <w:t>외부라이브러리명</w:t>
      </w:r>
      <w:proofErr w:type="spellEnd"/>
      <w:r w:rsidRPr="0048267B">
        <w:t>/</w:t>
      </w:r>
      <w:proofErr w:type="spellStart"/>
      <w:r w:rsidRPr="0048267B">
        <w:t>index.d.ts</w:t>
      </w:r>
      <w:proofErr w:type="spellEnd"/>
      <w:r w:rsidRPr="0048267B">
        <w:t xml:space="preserve"> 파일 생성 후 아래 추가</w:t>
      </w:r>
    </w:p>
    <w:p w14:paraId="2B0C430E" w14:textId="77777777" w:rsidR="0048267B" w:rsidRPr="0048267B" w:rsidRDefault="0048267B" w:rsidP="0048267B">
      <w:pPr>
        <w:pStyle w:val="a"/>
        <w:numPr>
          <w:ilvl w:val="0"/>
          <w:numId w:val="0"/>
        </w:numPr>
        <w:ind w:left="749"/>
      </w:pPr>
      <w:r w:rsidRPr="0048267B">
        <w:t>declare module '</w:t>
      </w:r>
      <w:proofErr w:type="spellStart"/>
      <w:r w:rsidRPr="0048267B">
        <w:t>외부라이브러리명</w:t>
      </w:r>
      <w:proofErr w:type="spellEnd"/>
      <w:r w:rsidRPr="0048267B">
        <w:t>';</w:t>
      </w:r>
    </w:p>
    <w:p w14:paraId="79A8A023" w14:textId="12014969" w:rsidR="006660D8" w:rsidRPr="006660D8" w:rsidRDefault="006660D8" w:rsidP="0019476D">
      <w:pPr>
        <w:pStyle w:val="a"/>
        <w:numPr>
          <w:ilvl w:val="0"/>
          <w:numId w:val="0"/>
        </w:numPr>
        <w:ind w:left="749"/>
      </w:pPr>
    </w:p>
    <w:p w14:paraId="40DE11C1" w14:textId="4FE501C3" w:rsidR="00857FBC" w:rsidRDefault="00D71D0B" w:rsidP="00857FBC">
      <w:pPr>
        <w:pStyle w:val="a"/>
        <w:numPr>
          <w:ilvl w:val="0"/>
          <w:numId w:val="22"/>
        </w:numPr>
      </w:pPr>
      <w:r>
        <w:rPr>
          <w:rFonts w:hint="eastAsia"/>
        </w:rPr>
        <w:t>부트스트랩 테마(</w:t>
      </w:r>
      <w:r>
        <w:t xml:space="preserve">html </w:t>
      </w:r>
      <w:r>
        <w:rPr>
          <w:rFonts w:hint="eastAsia"/>
        </w:rPr>
        <w:t>기반 테마)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리액트로</w:t>
      </w:r>
      <w:proofErr w:type="spellEnd"/>
      <w:r>
        <w:rPr>
          <w:rFonts w:hint="eastAsia"/>
        </w:rPr>
        <w:t xml:space="preserve"> 변환하는 일반적인 순서 </w:t>
      </w:r>
      <w:r>
        <w:t xml:space="preserve">: </w:t>
      </w:r>
      <w:r>
        <w:br/>
        <w:t>(</w:t>
      </w:r>
      <w:r>
        <w:rPr>
          <w:rFonts w:hint="eastAsia"/>
        </w:rPr>
        <w:t>이 방법은 모든 테마에 적용되지는 않을 수 있으며 추가 설정과 조정이 필요한 테마가 있을 수 있음</w:t>
      </w:r>
      <w:r>
        <w:t>)</w:t>
      </w:r>
    </w:p>
    <w:p w14:paraId="5C0DA103" w14:textId="1ACDB55E" w:rsidR="001C1B04" w:rsidRDefault="001C1B04" w:rsidP="001C1B04">
      <w:pPr>
        <w:pStyle w:val="a"/>
        <w:numPr>
          <w:ilvl w:val="0"/>
          <w:numId w:val="26"/>
        </w:numPr>
      </w:pPr>
      <w:r>
        <w:lastRenderedPageBreak/>
        <w:t xml:space="preserve">Index.html  </w:t>
      </w:r>
      <w:r>
        <w:rPr>
          <w:rFonts w:hint="eastAsia"/>
        </w:rPr>
        <w:t>작업</w:t>
      </w:r>
    </w:p>
    <w:p w14:paraId="4FE275B9" w14:textId="758F5811" w:rsidR="00C46FBD" w:rsidRDefault="00C46FBD" w:rsidP="00C46FBD">
      <w:pPr>
        <w:pStyle w:val="a"/>
        <w:numPr>
          <w:ilvl w:val="0"/>
          <w:numId w:val="25"/>
        </w:numPr>
      </w:pPr>
      <w:r>
        <w:rPr>
          <w:rFonts w:hint="eastAsia"/>
        </w:rPr>
        <w:t>원본 테마를</w:t>
      </w:r>
      <w:r w:rsidR="00466664">
        <w:rPr>
          <w:rFonts w:hint="eastAsia"/>
        </w:rPr>
        <w:t>(</w:t>
      </w:r>
      <w:proofErr w:type="spellStart"/>
      <w:r w:rsidR="007E5D33">
        <w:t>proman</w:t>
      </w:r>
      <w:proofErr w:type="spellEnd"/>
      <w:r w:rsidR="00466664">
        <w:t>)</w:t>
      </w:r>
      <w:r>
        <w:rPr>
          <w:rFonts w:hint="eastAsia"/>
        </w:rPr>
        <w:t xml:space="preserve"> 선정하고 다운로드</w:t>
      </w:r>
    </w:p>
    <w:p w14:paraId="75E4EC7A" w14:textId="266383C0" w:rsidR="00C46FBD" w:rsidRDefault="00C46FBD" w:rsidP="00C46FBD">
      <w:pPr>
        <w:pStyle w:val="a"/>
        <w:numPr>
          <w:ilvl w:val="0"/>
          <w:numId w:val="25"/>
        </w:numPr>
      </w:pPr>
      <w:r>
        <w:rPr>
          <w:rFonts w:hint="eastAsia"/>
        </w:rPr>
        <w:t xml:space="preserve">적절한 폴더에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프로젝트</w:t>
      </w:r>
      <w:r w:rsidR="00095574">
        <w:rPr>
          <w:rFonts w:hint="eastAsia"/>
        </w:rPr>
        <w:t>(</w:t>
      </w:r>
      <w:r w:rsidR="00095574">
        <w:t>frontend-typescript)</w:t>
      </w:r>
      <w:r>
        <w:rPr>
          <w:rFonts w:hint="eastAsia"/>
        </w:rPr>
        <w:t xml:space="preserve"> 생성</w:t>
      </w:r>
    </w:p>
    <w:p w14:paraId="22AF8CCC" w14:textId="568E9392" w:rsidR="00C46FBD" w:rsidRDefault="007E5D33" w:rsidP="00C46FBD">
      <w:pPr>
        <w:pStyle w:val="a"/>
        <w:numPr>
          <w:ilvl w:val="0"/>
          <w:numId w:val="25"/>
        </w:numPr>
      </w:pPr>
      <w:proofErr w:type="spellStart"/>
      <w:r>
        <w:t>proman</w:t>
      </w:r>
      <w:proofErr w:type="spellEnd"/>
      <w:r>
        <w:rPr>
          <w:rFonts w:hint="eastAsia"/>
        </w:rPr>
        <w:t xml:space="preserve"> </w:t>
      </w:r>
      <w:r w:rsidR="00C46FBD">
        <w:rPr>
          <w:rFonts w:hint="eastAsia"/>
        </w:rPr>
        <w:t xml:space="preserve">의 </w:t>
      </w:r>
      <w:proofErr w:type="spellStart"/>
      <w:r w:rsidR="00C46FBD">
        <w:t>img</w:t>
      </w:r>
      <w:proofErr w:type="spellEnd"/>
      <w:r w:rsidR="00C46FBD">
        <w:t xml:space="preserve">, </w:t>
      </w:r>
      <w:proofErr w:type="spellStart"/>
      <w:r w:rsidR="00C46FBD">
        <w:t>css</w:t>
      </w:r>
      <w:proofErr w:type="spellEnd"/>
      <w:r w:rsidR="00C46FBD">
        <w:t xml:space="preserve">, </w:t>
      </w:r>
      <w:proofErr w:type="spellStart"/>
      <w:r w:rsidR="00C46FBD">
        <w:t>js</w:t>
      </w:r>
      <w:proofErr w:type="spellEnd"/>
      <w:r w:rsidR="00C46FBD">
        <w:t xml:space="preserve"> </w:t>
      </w:r>
      <w:r w:rsidR="00C46FBD">
        <w:rPr>
          <w:rFonts w:hint="eastAsia"/>
        </w:rPr>
        <w:t xml:space="preserve">폴더 </w:t>
      </w:r>
      <w:r w:rsidR="00C46FBD">
        <w:t xml:space="preserve">-&gt; </w:t>
      </w:r>
      <w:proofErr w:type="spellStart"/>
      <w:r w:rsidR="00C46FBD">
        <w:rPr>
          <w:rFonts w:hint="eastAsia"/>
        </w:rPr>
        <w:t>리액트의</w:t>
      </w:r>
      <w:proofErr w:type="spellEnd"/>
      <w:r w:rsidR="00C46FBD">
        <w:rPr>
          <w:rFonts w:hint="eastAsia"/>
        </w:rPr>
        <w:t xml:space="preserve"> </w:t>
      </w:r>
      <w:proofErr w:type="spellStart"/>
      <w:r w:rsidR="00C46FBD">
        <w:t>src</w:t>
      </w:r>
      <w:proofErr w:type="spellEnd"/>
      <w:r w:rsidR="00C46FBD">
        <w:t xml:space="preserve">/assets </w:t>
      </w:r>
      <w:r w:rsidR="00C46FBD">
        <w:rPr>
          <w:rFonts w:hint="eastAsia"/>
        </w:rPr>
        <w:t>밑에 같은 이름으로 복사</w:t>
      </w:r>
    </w:p>
    <w:p w14:paraId="69C71647" w14:textId="36F517A6" w:rsidR="00C46FBD" w:rsidRDefault="00390498" w:rsidP="00C46FBD">
      <w:pPr>
        <w:pStyle w:val="a"/>
        <w:numPr>
          <w:ilvl w:val="0"/>
          <w:numId w:val="25"/>
        </w:numPr>
      </w:pPr>
      <w:r>
        <w:rPr>
          <w:rFonts w:hint="eastAsia"/>
        </w:rPr>
        <w:t>원본 테마(</w:t>
      </w:r>
      <w:proofErr w:type="spellStart"/>
      <w:r w:rsidR="00EB2ED4">
        <w:t>proman</w:t>
      </w:r>
      <w:proofErr w:type="spellEnd"/>
      <w:r>
        <w:t xml:space="preserve">) </w:t>
      </w:r>
      <w:r>
        <w:rPr>
          <w:rFonts w:hint="eastAsia"/>
        </w:rPr>
        <w:t xml:space="preserve">의 </w:t>
      </w:r>
      <w:r>
        <w:t xml:space="preserve">index.html </w:t>
      </w:r>
      <w:r>
        <w:rPr>
          <w:rFonts w:hint="eastAsia"/>
        </w:rPr>
        <w:t xml:space="preserve">에 </w:t>
      </w:r>
      <w:r>
        <w:t xml:space="preserve">head </w:t>
      </w:r>
      <w:r>
        <w:rPr>
          <w:rFonts w:hint="eastAsia"/>
        </w:rPr>
        <w:t xml:space="preserve">태그 부분에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링크들을 </w:t>
      </w:r>
      <w:r>
        <w:t xml:space="preserve">-&gt; </w:t>
      </w:r>
      <w:proofErr w:type="spellStart"/>
      <w:r>
        <w:rPr>
          <w:rFonts w:hint="eastAsia"/>
        </w:rPr>
        <w:t>리액트의</w:t>
      </w:r>
      <w:proofErr w:type="spellEnd"/>
      <w:r>
        <w:rPr>
          <w:rFonts w:hint="eastAsia"/>
        </w:rPr>
        <w:t xml:space="preserve"> </w:t>
      </w:r>
      <w:r>
        <w:t xml:space="preserve">public/index.html </w:t>
      </w:r>
      <w:r>
        <w:rPr>
          <w:rFonts w:hint="eastAsia"/>
        </w:rPr>
        <w:t>에 똑같이 복사</w:t>
      </w:r>
    </w:p>
    <w:p w14:paraId="61EDBD5F" w14:textId="5A6CD4C5" w:rsidR="007B381D" w:rsidRDefault="00DB06D0" w:rsidP="007B381D">
      <w:pPr>
        <w:pStyle w:val="a"/>
        <w:numPr>
          <w:ilvl w:val="0"/>
          <w:numId w:val="25"/>
        </w:numPr>
      </w:pPr>
      <w:r>
        <w:t xml:space="preserve">Style.css </w:t>
      </w:r>
      <w:r w:rsidR="00A227C6">
        <w:rPr>
          <w:rFonts w:hint="eastAsia"/>
        </w:rPr>
        <w:t xml:space="preserve">링크 </w:t>
      </w:r>
      <w:r>
        <w:t xml:space="preserve">: </w:t>
      </w:r>
      <w:r>
        <w:rPr>
          <w:rFonts w:hint="eastAsia"/>
        </w:rPr>
        <w:t xml:space="preserve">외부 라이브러리가 </w:t>
      </w:r>
      <w:r w:rsidR="008F73FD">
        <w:rPr>
          <w:rFonts w:hint="eastAsia"/>
        </w:rPr>
        <w:t>아님,</w:t>
      </w:r>
      <w:r>
        <w:rPr>
          <w:rFonts w:hint="eastAsia"/>
        </w:rPr>
        <w:t xml:space="preserve"> 테마 개발자가 제작한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파일임</w:t>
      </w:r>
      <w:r w:rsidR="007B381D">
        <w:br/>
        <w:t xml:space="preserve">=&gt; </w:t>
      </w:r>
      <w:proofErr w:type="spellStart"/>
      <w:r w:rsidR="007B381D">
        <w:t>src</w:t>
      </w:r>
      <w:proofErr w:type="spellEnd"/>
      <w:r w:rsidR="007B381D">
        <w:t>/assets/</w:t>
      </w:r>
      <w:proofErr w:type="spellStart"/>
      <w:r w:rsidR="007B381D">
        <w:t>css</w:t>
      </w:r>
      <w:proofErr w:type="spellEnd"/>
      <w:r w:rsidR="007B381D">
        <w:t xml:space="preserve"> </w:t>
      </w:r>
      <w:r w:rsidR="007B381D">
        <w:rPr>
          <w:rFonts w:hint="eastAsia"/>
        </w:rPr>
        <w:t>로 3</w:t>
      </w:r>
      <w:r w:rsidR="007B381D">
        <w:t xml:space="preserve">) </w:t>
      </w:r>
      <w:r w:rsidR="007B381D">
        <w:rPr>
          <w:rFonts w:hint="eastAsia"/>
        </w:rPr>
        <w:t>에서 이동 복사 했으므로 여기서는 삭제 및 주석으로 막음</w:t>
      </w:r>
    </w:p>
    <w:p w14:paraId="5A3C7BD1" w14:textId="74D32631" w:rsidR="00EF3F6D" w:rsidRDefault="00EF3F6D" w:rsidP="007B381D">
      <w:pPr>
        <w:pStyle w:val="a"/>
        <w:numPr>
          <w:ilvl w:val="0"/>
          <w:numId w:val="25"/>
        </w:numPr>
      </w:pPr>
      <w:r>
        <w:rPr>
          <w:rFonts w:hint="eastAsia"/>
        </w:rPr>
        <w:t>원본 테마(</w:t>
      </w:r>
      <w:proofErr w:type="spellStart"/>
      <w:r w:rsidR="00D4239B">
        <w:t>proman</w:t>
      </w:r>
      <w:proofErr w:type="spellEnd"/>
      <w:r>
        <w:t xml:space="preserve">) </w:t>
      </w:r>
      <w:r>
        <w:rPr>
          <w:rFonts w:hint="eastAsia"/>
        </w:rPr>
        <w:t xml:space="preserve">의 </w:t>
      </w:r>
      <w:r>
        <w:t xml:space="preserve">index.html </w:t>
      </w:r>
      <w:r>
        <w:rPr>
          <w:rFonts w:hint="eastAsia"/>
        </w:rPr>
        <w:t xml:space="preserve">에 </w:t>
      </w:r>
      <w:r>
        <w:t xml:space="preserve">body </w:t>
      </w:r>
      <w:r>
        <w:rPr>
          <w:rFonts w:hint="eastAsia"/>
        </w:rPr>
        <w:t xml:space="preserve">태그 맨 밑에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 xml:space="preserve">링크 삭제 </w:t>
      </w:r>
      <w:r>
        <w:t xml:space="preserve">: script </w:t>
      </w:r>
      <w:r>
        <w:rPr>
          <w:rFonts w:hint="eastAsia"/>
        </w:rPr>
        <w:t>태그</w:t>
      </w:r>
      <w:r w:rsidR="008A0A74">
        <w:rPr>
          <w:rFonts w:hint="eastAsia"/>
        </w:rPr>
        <w:t xml:space="preserve">로 작성된 </w:t>
      </w:r>
      <w:r w:rsidR="00B44F7B">
        <w:t>main</w:t>
      </w:r>
      <w:r w:rsidR="00661E0C">
        <w:t>.js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링크 삭제</w:t>
      </w:r>
      <w:r w:rsidR="006971AE">
        <w:t xml:space="preserve"> </w:t>
      </w:r>
      <w:r w:rsidR="00D72195">
        <w:t xml:space="preserve">=&gt; </w:t>
      </w:r>
      <w:proofErr w:type="spellStart"/>
      <w:r w:rsidR="00D72195">
        <w:rPr>
          <w:rFonts w:hint="eastAsia"/>
        </w:rPr>
        <w:t>리액트</w:t>
      </w:r>
      <w:proofErr w:type="spellEnd"/>
      <w:r w:rsidR="00D72195">
        <w:rPr>
          <w:rFonts w:hint="eastAsia"/>
        </w:rPr>
        <w:t xml:space="preserve"> 폴더 </w:t>
      </w:r>
      <w:r w:rsidR="00D72195">
        <w:t xml:space="preserve">: </w:t>
      </w:r>
      <w:proofErr w:type="spellStart"/>
      <w:r w:rsidR="00D72195">
        <w:t>src</w:t>
      </w:r>
      <w:proofErr w:type="spellEnd"/>
      <w:r w:rsidR="00D72195">
        <w:t>/assets/</w:t>
      </w:r>
      <w:proofErr w:type="spellStart"/>
      <w:r w:rsidR="00D72195">
        <w:t>js</w:t>
      </w:r>
      <w:proofErr w:type="spellEnd"/>
      <w:r w:rsidR="00D72195">
        <w:t xml:space="preserve"> </w:t>
      </w:r>
      <w:r w:rsidR="00D72195">
        <w:rPr>
          <w:rFonts w:hint="eastAsia"/>
        </w:rPr>
        <w:t>로 3</w:t>
      </w:r>
      <w:r w:rsidR="00D72195">
        <w:t xml:space="preserve">) </w:t>
      </w:r>
      <w:r w:rsidR="00D72195">
        <w:rPr>
          <w:rFonts w:hint="eastAsia"/>
        </w:rPr>
        <w:t>에서 이동되었음</w:t>
      </w:r>
      <w:r>
        <w:rPr>
          <w:rFonts w:hint="eastAsia"/>
        </w:rPr>
        <w:t xml:space="preserve"> </w:t>
      </w:r>
      <w:r w:rsidR="007F6A2C">
        <w:t>(</w:t>
      </w:r>
      <w:proofErr w:type="spellStart"/>
      <w:r w:rsidR="007F6A2C">
        <w:rPr>
          <w:rFonts w:hint="eastAsia"/>
        </w:rPr>
        <w:t>필요없음</w:t>
      </w:r>
      <w:proofErr w:type="spellEnd"/>
      <w:r w:rsidR="007F6A2C">
        <w:rPr>
          <w:rFonts w:hint="eastAsia"/>
        </w:rPr>
        <w:t>)</w:t>
      </w:r>
    </w:p>
    <w:p w14:paraId="502D8EFD" w14:textId="32CDC016" w:rsidR="00F12675" w:rsidRDefault="00FA2751" w:rsidP="00EE110A">
      <w:pPr>
        <w:pStyle w:val="a"/>
        <w:numPr>
          <w:ilvl w:val="0"/>
          <w:numId w:val="26"/>
        </w:numPr>
      </w:pPr>
      <w:r>
        <w:t>main</w:t>
      </w:r>
      <w:r w:rsidR="00EE110A">
        <w:t xml:space="preserve">.js </w:t>
      </w:r>
      <w:r w:rsidR="00EE110A">
        <w:rPr>
          <w:rFonts w:hint="eastAsia"/>
        </w:rPr>
        <w:t xml:space="preserve">파일 작업(테마 개발자가 만든 </w:t>
      </w:r>
      <w:proofErr w:type="spellStart"/>
      <w:r w:rsidR="00EE110A">
        <w:t>js</w:t>
      </w:r>
      <w:proofErr w:type="spellEnd"/>
      <w:r w:rsidR="00EE110A">
        <w:t>)</w:t>
      </w:r>
    </w:p>
    <w:p w14:paraId="6E9E823B" w14:textId="1F602B81" w:rsidR="00EE110A" w:rsidRDefault="00853A49" w:rsidP="00853A49">
      <w:pPr>
        <w:pStyle w:val="a"/>
        <w:numPr>
          <w:ilvl w:val="0"/>
          <w:numId w:val="27"/>
        </w:numPr>
      </w:pPr>
      <w:r>
        <w:t xml:space="preserve">Export default function </w:t>
      </w:r>
      <w:proofErr w:type="spellStart"/>
      <w:r>
        <w:t>initMain</w:t>
      </w:r>
      <w:proofErr w:type="spellEnd"/>
      <w:r>
        <w:t xml:space="preserve">() { </w:t>
      </w:r>
      <w:r>
        <w:rPr>
          <w:rFonts w:hint="eastAsia"/>
        </w:rPr>
        <w:t>기존소스</w:t>
      </w:r>
      <w:r>
        <w:t>}</w:t>
      </w:r>
      <w:r w:rsidR="002310BA">
        <w:t xml:space="preserve"> : </w:t>
      </w:r>
      <w:r w:rsidR="002310BA">
        <w:rPr>
          <w:rFonts w:hint="eastAsia"/>
        </w:rPr>
        <w:t xml:space="preserve">기존소스에 임의의 함수의 실행 </w:t>
      </w:r>
      <w:proofErr w:type="spellStart"/>
      <w:r w:rsidR="002310BA">
        <w:rPr>
          <w:rFonts w:hint="eastAsia"/>
        </w:rPr>
        <w:t>블럭</w:t>
      </w:r>
      <w:proofErr w:type="spellEnd"/>
      <w:r w:rsidR="002310BA">
        <w:rPr>
          <w:rFonts w:hint="eastAsia"/>
        </w:rPr>
        <w:t>(</w:t>
      </w:r>
      <w:r w:rsidR="002310BA">
        <w:t>{})</w:t>
      </w:r>
      <w:proofErr w:type="spellStart"/>
      <w:r w:rsidR="002310BA">
        <w:rPr>
          <w:rFonts w:hint="eastAsia"/>
        </w:rPr>
        <w:t>으로</w:t>
      </w:r>
      <w:proofErr w:type="spellEnd"/>
      <w:r w:rsidR="002310BA">
        <w:rPr>
          <w:rFonts w:hint="eastAsia"/>
        </w:rPr>
        <w:t xml:space="preserve"> 실행되게 하고 다른 </w:t>
      </w:r>
      <w:proofErr w:type="spellStart"/>
      <w:r w:rsidR="002310BA">
        <w:t>js</w:t>
      </w:r>
      <w:proofErr w:type="spellEnd"/>
      <w:r w:rsidR="002310BA">
        <w:t xml:space="preserve"> </w:t>
      </w:r>
      <w:r w:rsidR="002310BA">
        <w:rPr>
          <w:rFonts w:hint="eastAsia"/>
        </w:rPr>
        <w:t xml:space="preserve">파일에서 </w:t>
      </w:r>
      <w:r w:rsidR="002310BA">
        <w:t xml:space="preserve">import </w:t>
      </w:r>
      <w:r w:rsidR="002310BA">
        <w:rPr>
          <w:rFonts w:hint="eastAsia"/>
        </w:rPr>
        <w:t xml:space="preserve">할 수 있게 </w:t>
      </w:r>
      <w:r w:rsidR="002310BA">
        <w:t xml:space="preserve">export </w:t>
      </w:r>
      <w:r w:rsidR="002310BA">
        <w:rPr>
          <w:rFonts w:hint="eastAsia"/>
        </w:rPr>
        <w:t>기능을 추가</w:t>
      </w:r>
    </w:p>
    <w:p w14:paraId="2E756D07" w14:textId="53B991C9" w:rsidR="00840DDE" w:rsidRPr="00840DDE" w:rsidRDefault="00B2066C" w:rsidP="00840DDE">
      <w:pPr>
        <w:pStyle w:val="a"/>
        <w:numPr>
          <w:ilvl w:val="0"/>
          <w:numId w:val="27"/>
        </w:numPr>
      </w:pPr>
      <w:proofErr w:type="spellStart"/>
      <w:r>
        <w:t>Home.tsx</w:t>
      </w:r>
      <w:proofErr w:type="spellEnd"/>
      <w:r>
        <w:t xml:space="preserve"> </w:t>
      </w:r>
      <w:r>
        <w:rPr>
          <w:rFonts w:hint="eastAsia"/>
        </w:rPr>
        <w:t xml:space="preserve">에 </w:t>
      </w:r>
      <w:proofErr w:type="spellStart"/>
      <w:r>
        <w:t>useEffect</w:t>
      </w:r>
      <w:proofErr w:type="spellEnd"/>
      <w:r>
        <w:t xml:space="preserve">() </w:t>
      </w:r>
      <w:r>
        <w:rPr>
          <w:rFonts w:hint="eastAsia"/>
        </w:rPr>
        <w:t xml:space="preserve">함수를 작성하고 </w:t>
      </w:r>
      <w:proofErr w:type="spellStart"/>
      <w:r>
        <w:t>initMain</w:t>
      </w:r>
      <w:proofErr w:type="spellEnd"/>
      <w:r>
        <w:t xml:space="preserve">() </w:t>
      </w:r>
      <w:r>
        <w:rPr>
          <w:rFonts w:hint="eastAsia"/>
        </w:rPr>
        <w:t>함수를 실행함</w:t>
      </w:r>
    </w:p>
    <w:p w14:paraId="7B884EF6" w14:textId="3BD5424C" w:rsidR="00840DDE" w:rsidRPr="00840DDE" w:rsidRDefault="00840DDE" w:rsidP="00840DDE">
      <w:pPr>
        <w:pStyle w:val="a"/>
        <w:numPr>
          <w:ilvl w:val="0"/>
          <w:numId w:val="0"/>
        </w:numPr>
        <w:ind w:left="749" w:hanging="259"/>
      </w:pPr>
    </w:p>
    <w:p w14:paraId="021F2D2A" w14:textId="06020961" w:rsidR="00840DDE" w:rsidRDefault="00840DDE" w:rsidP="00840DDE">
      <w:pPr>
        <w:pStyle w:val="a"/>
        <w:numPr>
          <w:ilvl w:val="0"/>
          <w:numId w:val="26"/>
        </w:numPr>
      </w:pPr>
      <w:r>
        <w:t>Script.</w:t>
      </w:r>
      <w:r w:rsidR="006E392C">
        <w:t>css</w:t>
      </w:r>
      <w:r>
        <w:t xml:space="preserve"> </w:t>
      </w:r>
      <w:r>
        <w:rPr>
          <w:rFonts w:hint="eastAsia"/>
        </w:rPr>
        <w:t xml:space="preserve">파일 작업(테마 개발자가 만든 </w:t>
      </w:r>
      <w:proofErr w:type="spellStart"/>
      <w:r w:rsidR="00DA7ABF">
        <w:t>css</w:t>
      </w:r>
      <w:proofErr w:type="spellEnd"/>
      <w:r>
        <w:t>)</w:t>
      </w:r>
    </w:p>
    <w:p w14:paraId="470C5ADF" w14:textId="014FFFE7" w:rsidR="00840DDE" w:rsidRDefault="00106730" w:rsidP="00840DDE">
      <w:pPr>
        <w:pStyle w:val="a"/>
        <w:numPr>
          <w:ilvl w:val="0"/>
          <w:numId w:val="28"/>
        </w:numPr>
      </w:pPr>
      <w:proofErr w:type="spellStart"/>
      <w:r>
        <w:t>App.tsx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proofErr w:type="spellStart"/>
      <w:r>
        <w:t>Home.tsx</w:t>
      </w:r>
      <w:proofErr w:type="spellEnd"/>
      <w:r>
        <w:t xml:space="preserve"> </w:t>
      </w:r>
      <w:r>
        <w:rPr>
          <w:rFonts w:hint="eastAsia"/>
        </w:rPr>
        <w:t xml:space="preserve">에 </w:t>
      </w:r>
      <w:proofErr w:type="spellStart"/>
      <w:r>
        <w:t>css</w:t>
      </w:r>
      <w:proofErr w:type="spellEnd"/>
      <w:r>
        <w:t xml:space="preserve"> import </w:t>
      </w:r>
      <w:r>
        <w:rPr>
          <w:rFonts w:hint="eastAsia"/>
        </w:rPr>
        <w:t>함</w:t>
      </w:r>
    </w:p>
    <w:p w14:paraId="0C5F578E" w14:textId="792B55FB" w:rsidR="00F07866" w:rsidRDefault="00C95613" w:rsidP="00C95613">
      <w:pPr>
        <w:pStyle w:val="a"/>
        <w:numPr>
          <w:ilvl w:val="0"/>
          <w:numId w:val="28"/>
        </w:numPr>
      </w:pPr>
      <w:r>
        <w:rPr>
          <w:rFonts w:hint="eastAsia"/>
        </w:rPr>
        <w:t>이미지</w:t>
      </w:r>
      <w:r>
        <w:t xml:space="preserve"> </w:t>
      </w:r>
      <w:r>
        <w:rPr>
          <w:rFonts w:hint="eastAsia"/>
        </w:rPr>
        <w:t xml:space="preserve">경로가 원본과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폴더 경로가 달라 에러가 발생할 수 있음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파일이 있는 위치를 토대로 </w:t>
      </w:r>
      <w:proofErr w:type="spellStart"/>
      <w:r>
        <w:rPr>
          <w:rFonts w:hint="eastAsia"/>
        </w:rPr>
        <w:t>조정해야함</w:t>
      </w:r>
      <w:proofErr w:type="spellEnd"/>
    </w:p>
    <w:p w14:paraId="124A1C25" w14:textId="60FEB114" w:rsidR="00F07866" w:rsidRDefault="00F07866" w:rsidP="00F07866">
      <w:pPr>
        <w:pStyle w:val="a"/>
        <w:numPr>
          <w:ilvl w:val="0"/>
          <w:numId w:val="22"/>
        </w:numPr>
      </w:pPr>
      <w:r>
        <w:rPr>
          <w:rFonts w:hint="eastAsia"/>
        </w:rPr>
        <w:t xml:space="preserve">부트스트랩 테마가 </w:t>
      </w:r>
      <w:proofErr w:type="spellStart"/>
      <w:r>
        <w:rPr>
          <w:rFonts w:hint="eastAsia"/>
        </w:rPr>
        <w:t>리액트로</w:t>
      </w:r>
      <w:proofErr w:type="spellEnd"/>
      <w:r>
        <w:rPr>
          <w:rFonts w:hint="eastAsia"/>
        </w:rPr>
        <w:t xml:space="preserve"> 변경되었으며 적절하게 홈페이지를 변경하고</w:t>
      </w:r>
      <w:r>
        <w:t>(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글 등 수정)</w:t>
      </w:r>
      <w:r>
        <w:t xml:space="preserve"> </w:t>
      </w:r>
      <w:proofErr w:type="spellStart"/>
      <w:r>
        <w:rPr>
          <w:rFonts w:hint="eastAsia"/>
        </w:rPr>
        <w:t>벡엔드</w:t>
      </w:r>
      <w:proofErr w:type="spellEnd"/>
      <w:r>
        <w:rPr>
          <w:rFonts w:hint="eastAsia"/>
        </w:rPr>
        <w:t xml:space="preserve"> 게시판 일부를 테마에 적용함</w:t>
      </w:r>
    </w:p>
    <w:p w14:paraId="04DF5411" w14:textId="32E533EC" w:rsidR="00F07866" w:rsidRDefault="00F07866" w:rsidP="00840DDE">
      <w:pPr>
        <w:pStyle w:val="a"/>
        <w:numPr>
          <w:ilvl w:val="0"/>
          <w:numId w:val="0"/>
        </w:numPr>
        <w:ind w:left="1419" w:hanging="259"/>
      </w:pPr>
    </w:p>
    <w:p w14:paraId="6CE08E89" w14:textId="56C3FF86" w:rsidR="00D40F36" w:rsidRDefault="00D40F36" w:rsidP="00D40F36">
      <w:pPr>
        <w:pStyle w:val="a"/>
        <w:numPr>
          <w:ilvl w:val="0"/>
          <w:numId w:val="26"/>
        </w:numPr>
      </w:pPr>
      <w:proofErr w:type="spellStart"/>
      <w:r>
        <w:t>Home.tsx</w:t>
      </w:r>
      <w:proofErr w:type="spellEnd"/>
      <w:r>
        <w:t xml:space="preserve"> </w:t>
      </w:r>
      <w:r>
        <w:rPr>
          <w:rFonts w:hint="eastAsia"/>
        </w:rPr>
        <w:t xml:space="preserve">에 원본 테마 </w:t>
      </w:r>
      <w:r>
        <w:t xml:space="preserve">body </w:t>
      </w:r>
      <w:r>
        <w:rPr>
          <w:rFonts w:hint="eastAsia"/>
        </w:rPr>
        <w:t xml:space="preserve">쪽 </w:t>
      </w:r>
      <w:r>
        <w:t xml:space="preserve">html </w:t>
      </w:r>
      <w:r>
        <w:rPr>
          <w:rFonts w:hint="eastAsia"/>
        </w:rPr>
        <w:t xml:space="preserve">부분을 복사해서 </w:t>
      </w:r>
      <w:proofErr w:type="spellStart"/>
      <w:r>
        <w:rPr>
          <w:rFonts w:hint="eastAsia"/>
        </w:rPr>
        <w:t>붙여넣기함</w:t>
      </w:r>
      <w:proofErr w:type="spellEnd"/>
    </w:p>
    <w:p w14:paraId="7868F088" w14:textId="5CCBD152" w:rsidR="00D40F36" w:rsidRDefault="00D40F36" w:rsidP="00D40F36">
      <w:pPr>
        <w:pStyle w:val="a"/>
        <w:numPr>
          <w:ilvl w:val="0"/>
          <w:numId w:val="29"/>
        </w:numPr>
      </w:pPr>
      <w:r>
        <w:rPr>
          <w:rFonts w:hint="eastAsia"/>
        </w:rPr>
        <w:t xml:space="preserve">원본 테마 </w:t>
      </w:r>
      <w:r>
        <w:t xml:space="preserve">body </w:t>
      </w:r>
      <w:r>
        <w:rPr>
          <w:rFonts w:hint="eastAsia"/>
        </w:rPr>
        <w:t xml:space="preserve">쪽 </w:t>
      </w:r>
      <w:r>
        <w:t xml:space="preserve">html </w:t>
      </w:r>
      <w:r>
        <w:rPr>
          <w:rFonts w:hint="eastAsia"/>
        </w:rPr>
        <w:t xml:space="preserve">부분을 복사해서 </w:t>
      </w:r>
      <w:proofErr w:type="spellStart"/>
      <w:r>
        <w:rPr>
          <w:rFonts w:hint="eastAsia"/>
        </w:rPr>
        <w:t>붙여넣기함</w:t>
      </w:r>
      <w:proofErr w:type="spellEnd"/>
    </w:p>
    <w:p w14:paraId="327CD197" w14:textId="25B1B642" w:rsidR="00D40F36" w:rsidRDefault="00D40F36" w:rsidP="00D40F36">
      <w:pPr>
        <w:pStyle w:val="a"/>
        <w:numPr>
          <w:ilvl w:val="0"/>
          <w:numId w:val="29"/>
        </w:numPr>
      </w:pPr>
      <w:r>
        <w:t xml:space="preserve">Html </w:t>
      </w:r>
      <w:r>
        <w:rPr>
          <w:rFonts w:hint="eastAsia"/>
        </w:rPr>
        <w:t xml:space="preserve">부분에서 </w:t>
      </w:r>
      <w:proofErr w:type="spellStart"/>
      <w:r>
        <w:rPr>
          <w:rFonts w:hint="eastAsia"/>
        </w:rPr>
        <w:t>리액트로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전환시</w:t>
      </w:r>
      <w:proofErr w:type="spellEnd"/>
      <w:r>
        <w:rPr>
          <w:rFonts w:hint="eastAsia"/>
        </w:rPr>
        <w:t xml:space="preserve"> 주의점</w:t>
      </w:r>
    </w:p>
    <w:p w14:paraId="65A83206" w14:textId="63C9BBD2" w:rsidR="00D40F36" w:rsidRDefault="00D40F36" w:rsidP="00D40F36">
      <w:pPr>
        <w:pStyle w:val="a"/>
        <w:numPr>
          <w:ilvl w:val="0"/>
          <w:numId w:val="30"/>
        </w:numPr>
      </w:pPr>
      <w:r>
        <w:t xml:space="preserve">Class -&gt; </w:t>
      </w:r>
      <w:proofErr w:type="spellStart"/>
      <w:r>
        <w:t>className</w:t>
      </w:r>
      <w:proofErr w:type="spellEnd"/>
      <w:r>
        <w:t xml:space="preserve"> </w:t>
      </w:r>
      <w:r>
        <w:rPr>
          <w:rFonts w:hint="eastAsia"/>
        </w:rPr>
        <w:t>변경</w:t>
      </w:r>
    </w:p>
    <w:p w14:paraId="6098A94F" w14:textId="66899192" w:rsidR="00D40F36" w:rsidRDefault="00D40F36" w:rsidP="00D40F36">
      <w:pPr>
        <w:pStyle w:val="a"/>
        <w:numPr>
          <w:ilvl w:val="0"/>
          <w:numId w:val="30"/>
        </w:numPr>
      </w:pPr>
      <w:r>
        <w:t xml:space="preserve">For -&gt; </w:t>
      </w:r>
      <w:proofErr w:type="spellStart"/>
      <w:r>
        <w:t>htmlFor</w:t>
      </w:r>
      <w:proofErr w:type="spellEnd"/>
      <w:r>
        <w:t xml:space="preserve"> </w:t>
      </w:r>
      <w:r>
        <w:rPr>
          <w:rFonts w:hint="eastAsia"/>
        </w:rPr>
        <w:t>변경</w:t>
      </w:r>
    </w:p>
    <w:p w14:paraId="63016BAC" w14:textId="500CECD4" w:rsidR="00D40F36" w:rsidRDefault="00D40F36" w:rsidP="00D40F36">
      <w:pPr>
        <w:pStyle w:val="a"/>
        <w:numPr>
          <w:ilvl w:val="0"/>
          <w:numId w:val="30"/>
        </w:numPr>
      </w:pPr>
      <w:r>
        <w:t xml:space="preserve">Style </w:t>
      </w:r>
      <w:r>
        <w:rPr>
          <w:rFonts w:hint="eastAsia"/>
        </w:rPr>
        <w:t>=</w:t>
      </w:r>
      <w:r>
        <w:t xml:space="preserve"> “” =&gt; style ={</w:t>
      </w:r>
      <w:r w:rsidR="0005664F">
        <w:rPr>
          <w:rFonts w:hint="eastAsia"/>
        </w:rPr>
        <w:t>속성</w:t>
      </w:r>
      <w:r w:rsidR="0005664F">
        <w:t xml:space="preserve">: </w:t>
      </w:r>
      <w:r w:rsidR="0005664F">
        <w:rPr>
          <w:rFonts w:hint="eastAsia"/>
        </w:rPr>
        <w:t xml:space="preserve">값 </w:t>
      </w:r>
      <w:r w:rsidR="0005664F">
        <w:t>+ “</w:t>
      </w:r>
      <w:r w:rsidR="0005664F">
        <w:rPr>
          <w:rFonts w:hint="eastAsia"/>
        </w:rPr>
        <w:t>단위</w:t>
      </w:r>
      <w:r w:rsidR="0005664F">
        <w:t>”</w:t>
      </w:r>
      <w:r>
        <w:t>}</w:t>
      </w:r>
      <w:r w:rsidR="0005664F">
        <w:t xml:space="preserve"> </w:t>
      </w:r>
      <w:r w:rsidR="0005664F">
        <w:rPr>
          <w:rFonts w:hint="eastAsia"/>
        </w:rPr>
        <w:t>형태로 변경</w:t>
      </w:r>
    </w:p>
    <w:p w14:paraId="45644541" w14:textId="09272888" w:rsidR="00B02495" w:rsidRPr="000054C2" w:rsidRDefault="00B02495" w:rsidP="00D40F36">
      <w:pPr>
        <w:pStyle w:val="a"/>
        <w:numPr>
          <w:ilvl w:val="0"/>
          <w:numId w:val="30"/>
        </w:numPr>
        <w:rPr>
          <w:rFonts w:asciiTheme="minorHAnsi" w:eastAsiaTheme="minorEastAsia" w:hAnsiTheme="minorHAnsi" w:cstheme="minorBidi"/>
          <w:color w:val="000000" w:themeColor="text1"/>
        </w:rPr>
      </w:pPr>
      <w:proofErr w:type="spellStart"/>
      <w:r w:rsidRPr="000054C2">
        <w:rPr>
          <w:rFonts w:asciiTheme="minorHAnsi" w:eastAsiaTheme="minorEastAsia" w:hAnsiTheme="minorHAnsi" w:cstheme="minorBidi" w:hint="eastAsia"/>
          <w:color w:val="000000" w:themeColor="text1"/>
        </w:rPr>
        <w:t>리액트</w:t>
      </w:r>
      <w:proofErr w:type="spellEnd"/>
      <w:r w:rsidRPr="000054C2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 w:hint="eastAsia"/>
          <w:color w:val="000000" w:themeColor="text1"/>
        </w:rPr>
        <w:t>내에</w:t>
      </w:r>
      <w:r w:rsidRPr="000054C2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&lt;script&gt; </w:t>
      </w:r>
      <w:r w:rsidRPr="000054C2">
        <w:rPr>
          <w:rFonts w:asciiTheme="minorHAnsi" w:eastAsiaTheme="minorEastAsia" w:hAnsiTheme="minorHAnsi" w:cstheme="minorBidi" w:hint="eastAsia"/>
          <w:color w:val="000000" w:themeColor="text1"/>
        </w:rPr>
        <w:t>태그</w:t>
      </w:r>
      <w:r w:rsidRPr="000054C2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 w:hint="eastAsia"/>
          <w:color w:val="000000" w:themeColor="text1"/>
        </w:rPr>
        <w:t>포함되면</w:t>
      </w:r>
      <w:r w:rsidRPr="000054C2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 w:hint="eastAsia"/>
          <w:color w:val="000000" w:themeColor="text1"/>
        </w:rPr>
        <w:t>안됨</w:t>
      </w:r>
      <w:r w:rsidRPr="000054C2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: </w:t>
      </w:r>
      <w:r w:rsidRPr="000054C2">
        <w:rPr>
          <w:rFonts w:asciiTheme="minorHAnsi" w:eastAsiaTheme="minorEastAsia" w:hAnsiTheme="minorHAnsi" w:cstheme="minorBidi" w:hint="eastAsia"/>
          <w:color w:val="000000" w:themeColor="text1"/>
        </w:rPr>
        <w:t>제거</w:t>
      </w:r>
    </w:p>
    <w:p w14:paraId="50C65FA4" w14:textId="77777777" w:rsidR="000054C2" w:rsidRPr="000054C2" w:rsidRDefault="000054C2" w:rsidP="000054C2">
      <w:pPr>
        <w:pStyle w:val="a"/>
        <w:numPr>
          <w:ilvl w:val="0"/>
          <w:numId w:val="30"/>
        </w:numPr>
        <w:rPr>
          <w:rFonts w:asciiTheme="minorHAnsi" w:eastAsiaTheme="minorEastAsia" w:hAnsiTheme="minorHAnsi" w:cstheme="minorBidi"/>
          <w:color w:val="000000" w:themeColor="text1"/>
        </w:rPr>
      </w:pPr>
      <w:r w:rsidRPr="000054C2">
        <w:rPr>
          <w:rFonts w:asciiTheme="minorHAnsi" w:eastAsiaTheme="minorEastAsia" w:hAnsiTheme="minorHAnsi" w:cstheme="minorBidi"/>
          <w:color w:val="000000" w:themeColor="text1"/>
        </w:rPr>
        <w:t>속성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proofErr w:type="spellStart"/>
      <w:r w:rsidRPr="000054C2">
        <w:rPr>
          <w:rFonts w:asciiTheme="minorHAnsi" w:eastAsiaTheme="minorEastAsia" w:hAnsiTheme="minorHAnsi" w:cstheme="minorBidi"/>
          <w:color w:val="000000" w:themeColor="text1"/>
        </w:rPr>
        <w:t>카멜표기법으로</w:t>
      </w:r>
      <w:proofErr w:type="spellEnd"/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수정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: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예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) </w:t>
      </w:r>
      <w:proofErr w:type="spellStart"/>
      <w:r w:rsidRPr="000054C2">
        <w:rPr>
          <w:rFonts w:asciiTheme="minorHAnsi" w:eastAsiaTheme="minorEastAsia" w:hAnsiTheme="minorHAnsi" w:cstheme="minorBidi"/>
          <w:color w:val="000000" w:themeColor="text1"/>
        </w:rPr>
        <w:t>allowfullscreen</w:t>
      </w:r>
      <w:proofErr w:type="spellEnd"/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=&gt; </w:t>
      </w:r>
      <w:proofErr w:type="spellStart"/>
      <w:r w:rsidRPr="000054C2">
        <w:rPr>
          <w:rFonts w:asciiTheme="minorHAnsi" w:eastAsiaTheme="minorEastAsia" w:hAnsiTheme="minorHAnsi" w:cstheme="minorBidi"/>
          <w:color w:val="000000" w:themeColor="text1"/>
        </w:rPr>
        <w:t>allowFullScreen</w:t>
      </w:r>
      <w:proofErr w:type="spellEnd"/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, </w:t>
      </w:r>
      <w:proofErr w:type="spellStart"/>
      <w:r w:rsidRPr="000054C2">
        <w:rPr>
          <w:rFonts w:asciiTheme="minorHAnsi" w:eastAsiaTheme="minorEastAsia" w:hAnsiTheme="minorHAnsi" w:cstheme="minorBidi"/>
          <w:color w:val="000000" w:themeColor="text1"/>
        </w:rPr>
        <w:t>tabindex</w:t>
      </w:r>
      <w:proofErr w:type="spellEnd"/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=&gt; </w:t>
      </w:r>
      <w:proofErr w:type="spellStart"/>
      <w:r w:rsidRPr="000054C2">
        <w:rPr>
          <w:rFonts w:asciiTheme="minorHAnsi" w:eastAsiaTheme="minorEastAsia" w:hAnsiTheme="minorHAnsi" w:cstheme="minorBidi"/>
          <w:color w:val="000000" w:themeColor="text1"/>
        </w:rPr>
        <w:t>tabIndex</w:t>
      </w:r>
      <w:proofErr w:type="spellEnd"/>
    </w:p>
    <w:p w14:paraId="200CF81F" w14:textId="14FE397A" w:rsidR="000054C2" w:rsidRPr="000054C2" w:rsidRDefault="000054C2" w:rsidP="000054C2">
      <w:pPr>
        <w:pStyle w:val="a"/>
        <w:numPr>
          <w:ilvl w:val="0"/>
          <w:numId w:val="30"/>
        </w:numPr>
        <w:rPr>
          <w:rFonts w:asciiTheme="minorHAnsi" w:eastAsiaTheme="minorEastAsia" w:hAnsiTheme="minorHAnsi" w:cstheme="minorBidi"/>
          <w:color w:val="000000" w:themeColor="text1"/>
        </w:rPr>
      </w:pPr>
      <w:r w:rsidRPr="000054C2">
        <w:rPr>
          <w:rFonts w:asciiTheme="minorHAnsi" w:eastAsiaTheme="minorEastAsia" w:hAnsiTheme="minorHAnsi" w:cstheme="minorBidi"/>
          <w:color w:val="000000" w:themeColor="text1"/>
        </w:rPr>
        <w:t>속성에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에러가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발생할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경우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마우스를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그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속성에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올리면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가이드가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나옴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그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가이드를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따라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고치면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됨</w:t>
      </w:r>
      <w:r>
        <w:rPr>
          <w:rFonts w:asciiTheme="minorHAnsi" w:eastAsiaTheme="minorEastAsia" w:hAnsiTheme="minorHAnsi" w:cstheme="minorBidi"/>
          <w:color w:val="000000" w:themeColor="text1"/>
        </w:rPr>
        <w:br/>
        <w:t xml:space="preserve">-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값이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숫자면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{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숫자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}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로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변경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,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참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/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거짓이면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{true/false}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로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변경</w:t>
      </w:r>
      <w:r>
        <w:rPr>
          <w:rFonts w:asciiTheme="minorHAnsi" w:eastAsiaTheme="minorEastAsia" w:hAnsiTheme="minorHAnsi" w:cstheme="minorBidi"/>
          <w:color w:val="000000" w:themeColor="text1"/>
        </w:rPr>
        <w:br/>
        <w:t xml:space="preserve">-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예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) aria-</w:t>
      </w:r>
      <w:proofErr w:type="spellStart"/>
      <w:r w:rsidRPr="000054C2">
        <w:rPr>
          <w:rFonts w:asciiTheme="minorHAnsi" w:eastAsiaTheme="minorEastAsia" w:hAnsiTheme="minorHAnsi" w:cstheme="minorBidi"/>
          <w:color w:val="000000" w:themeColor="text1"/>
        </w:rPr>
        <w:t>valuenow</w:t>
      </w:r>
      <w:proofErr w:type="spellEnd"/>
      <w:r w:rsidRPr="000054C2">
        <w:rPr>
          <w:rFonts w:asciiTheme="minorHAnsi" w:eastAsiaTheme="minorEastAsia" w:hAnsiTheme="minorHAnsi" w:cstheme="minorBidi"/>
          <w:color w:val="000000" w:themeColor="text1"/>
        </w:rPr>
        <w:t>="95" =&gt; aria-</w:t>
      </w:r>
      <w:proofErr w:type="spellStart"/>
      <w:r w:rsidRPr="000054C2">
        <w:rPr>
          <w:rFonts w:asciiTheme="minorHAnsi" w:eastAsiaTheme="minorEastAsia" w:hAnsiTheme="minorHAnsi" w:cstheme="minorBidi"/>
          <w:color w:val="000000" w:themeColor="text1"/>
        </w:rPr>
        <w:t>valuenow</w:t>
      </w:r>
      <w:proofErr w:type="spellEnd"/>
      <w:r w:rsidRPr="000054C2">
        <w:rPr>
          <w:rFonts w:asciiTheme="minorHAnsi" w:eastAsiaTheme="minorEastAsia" w:hAnsiTheme="minorHAnsi" w:cstheme="minorBidi"/>
          <w:color w:val="000000" w:themeColor="text1"/>
        </w:rPr>
        <w:t>={95}</w:t>
      </w:r>
      <w:r>
        <w:rPr>
          <w:rFonts w:asciiTheme="minorHAnsi" w:eastAsiaTheme="minorEastAsia" w:hAnsiTheme="minorHAnsi" w:cstheme="minorBidi"/>
          <w:color w:val="000000" w:themeColor="text1"/>
        </w:rPr>
        <w:br/>
        <w:t xml:space="preserve">- 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>예</w:t>
      </w:r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) </w:t>
      </w:r>
      <w:proofErr w:type="spellStart"/>
      <w:r w:rsidRPr="000054C2">
        <w:rPr>
          <w:rFonts w:asciiTheme="minorHAnsi" w:eastAsiaTheme="minorEastAsia" w:hAnsiTheme="minorHAnsi" w:cstheme="minorBidi"/>
          <w:color w:val="000000" w:themeColor="text1"/>
        </w:rPr>
        <w:t>tabindex</w:t>
      </w:r>
      <w:proofErr w:type="spellEnd"/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="-1" =&gt; </w:t>
      </w:r>
      <w:proofErr w:type="spellStart"/>
      <w:r w:rsidRPr="000054C2">
        <w:rPr>
          <w:rFonts w:asciiTheme="minorHAnsi" w:eastAsiaTheme="minorEastAsia" w:hAnsiTheme="minorHAnsi" w:cstheme="minorBidi"/>
          <w:color w:val="000000" w:themeColor="text1"/>
        </w:rPr>
        <w:t>tabIndex</w:t>
      </w:r>
      <w:proofErr w:type="spellEnd"/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="-1" =&gt; </w:t>
      </w:r>
      <w:proofErr w:type="spellStart"/>
      <w:r w:rsidRPr="000054C2">
        <w:rPr>
          <w:rFonts w:asciiTheme="minorHAnsi" w:eastAsiaTheme="minorEastAsia" w:hAnsiTheme="minorHAnsi" w:cstheme="minorBidi"/>
          <w:color w:val="000000" w:themeColor="text1"/>
        </w:rPr>
        <w:t>tabIndex</w:t>
      </w:r>
      <w:proofErr w:type="spellEnd"/>
      <w:r w:rsidRPr="000054C2">
        <w:rPr>
          <w:rFonts w:asciiTheme="minorHAnsi" w:eastAsiaTheme="minorEastAsia" w:hAnsiTheme="minorHAnsi" w:cstheme="minorBidi"/>
          <w:color w:val="000000" w:themeColor="text1"/>
        </w:rPr>
        <w:t xml:space="preserve">={-1} </w:t>
      </w:r>
    </w:p>
    <w:p w14:paraId="3E26A398" w14:textId="6ED5647E" w:rsidR="000054C2" w:rsidRPr="00420F5A" w:rsidRDefault="00262B60" w:rsidP="00420F5A">
      <w:pPr>
        <w:pStyle w:val="a"/>
        <w:numPr>
          <w:ilvl w:val="0"/>
          <w:numId w:val="30"/>
        </w:num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 w:hint="eastAsia"/>
          <w:color w:val="000000" w:themeColor="text1"/>
        </w:rPr>
        <w:t>에러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>발생시키고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>불필요한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>속성은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>제거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 (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>플래쉬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>속성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>)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 : </w:t>
      </w:r>
      <w:proofErr w:type="spellStart"/>
      <w:r w:rsidRPr="00262B60">
        <w:rPr>
          <w:rFonts w:asciiTheme="minorHAnsi" w:eastAsiaTheme="minorEastAsia" w:hAnsiTheme="minorHAnsi" w:cstheme="minorBidi"/>
          <w:color w:val="000000" w:themeColor="text1"/>
        </w:rPr>
        <w:t>allowscriptaccess</w:t>
      </w:r>
      <w:proofErr w:type="spellEnd"/>
      <w:r w:rsidRPr="00262B60">
        <w:rPr>
          <w:rFonts w:asciiTheme="minorHAnsi" w:eastAsiaTheme="minorEastAsia" w:hAnsiTheme="minorHAnsi" w:cstheme="minorBidi"/>
          <w:color w:val="000000" w:themeColor="text1"/>
        </w:rPr>
        <w:t>="always"(</w:t>
      </w:r>
      <w:r w:rsidRPr="00262B60">
        <w:rPr>
          <w:rFonts w:asciiTheme="minorHAnsi" w:eastAsiaTheme="minorEastAsia" w:hAnsiTheme="minorHAnsi" w:cstheme="minorBidi"/>
          <w:color w:val="000000" w:themeColor="text1"/>
        </w:rPr>
        <w:t>플래쉬</w:t>
      </w:r>
      <w:r w:rsidR="00EE0D4B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="00EE0D4B">
        <w:rPr>
          <w:rFonts w:asciiTheme="minorHAnsi" w:eastAsiaTheme="minorEastAsia" w:hAnsiTheme="minorHAnsi" w:cstheme="minorBidi" w:hint="eastAsia"/>
          <w:color w:val="000000" w:themeColor="text1"/>
        </w:rPr>
        <w:t>통신</w:t>
      </w:r>
      <w:r w:rsidR="00EE0D4B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Pr="00262B60">
        <w:rPr>
          <w:rFonts w:asciiTheme="minorHAnsi" w:eastAsiaTheme="minorEastAsia" w:hAnsiTheme="minorHAnsi" w:cstheme="minorBidi"/>
          <w:color w:val="000000" w:themeColor="text1"/>
        </w:rPr>
        <w:t>관련</w:t>
      </w:r>
      <w:r w:rsidRPr="00262B60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262B60">
        <w:rPr>
          <w:rFonts w:asciiTheme="minorHAnsi" w:eastAsiaTheme="minorEastAsia" w:hAnsiTheme="minorHAnsi" w:cstheme="minorBidi"/>
          <w:color w:val="000000" w:themeColor="text1"/>
        </w:rPr>
        <w:t>속성임</w:t>
      </w:r>
      <w:r w:rsidRPr="00262B60">
        <w:rPr>
          <w:rFonts w:asciiTheme="minorHAnsi" w:eastAsiaTheme="minorEastAsia" w:hAnsiTheme="minorHAnsi" w:cstheme="minorBidi"/>
          <w:color w:val="000000" w:themeColor="text1"/>
        </w:rPr>
        <w:t xml:space="preserve">) , </w:t>
      </w:r>
      <w:r w:rsidRPr="00262B60">
        <w:rPr>
          <w:rFonts w:asciiTheme="minorHAnsi" w:eastAsiaTheme="minorEastAsia" w:hAnsiTheme="minorHAnsi" w:cstheme="minorBidi"/>
          <w:color w:val="000000" w:themeColor="text1"/>
        </w:rPr>
        <w:t>타입이</w:t>
      </w:r>
      <w:r w:rsidRPr="00262B60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262B60">
        <w:rPr>
          <w:rFonts w:asciiTheme="minorHAnsi" w:eastAsiaTheme="minorEastAsia" w:hAnsiTheme="minorHAnsi" w:cstheme="minorBidi"/>
          <w:color w:val="000000" w:themeColor="text1"/>
        </w:rPr>
        <w:t>없음</w:t>
      </w:r>
      <w:r w:rsidRPr="00262B60">
        <w:rPr>
          <w:rFonts w:asciiTheme="minorHAnsi" w:eastAsiaTheme="minorEastAsia" w:hAnsiTheme="minorHAnsi" w:cstheme="minorBidi"/>
          <w:color w:val="000000" w:themeColor="text1"/>
        </w:rPr>
        <w:t xml:space="preserve"> : </w:t>
      </w:r>
      <w:r w:rsidRPr="00262B60">
        <w:rPr>
          <w:rFonts w:asciiTheme="minorHAnsi" w:eastAsiaTheme="minorEastAsia" w:hAnsiTheme="minorHAnsi" w:cstheme="minorBidi"/>
          <w:color w:val="000000" w:themeColor="text1"/>
        </w:rPr>
        <w:t>제거</w:t>
      </w:r>
    </w:p>
    <w:sectPr w:rsidR="000054C2" w:rsidRPr="00420F5A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C25B7" w14:textId="77777777" w:rsidR="008D442F" w:rsidRDefault="008D442F">
      <w:r>
        <w:separator/>
      </w:r>
    </w:p>
  </w:endnote>
  <w:endnote w:type="continuationSeparator" w:id="0">
    <w:p w14:paraId="299C9473" w14:textId="77777777" w:rsidR="008D442F" w:rsidRDefault="008D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A2786D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752CE" w14:textId="77777777" w:rsidR="008D442F" w:rsidRDefault="008D442F">
      <w:r>
        <w:separator/>
      </w:r>
    </w:p>
  </w:footnote>
  <w:footnote w:type="continuationSeparator" w:id="0">
    <w:p w14:paraId="67406CAD" w14:textId="77777777" w:rsidR="008D442F" w:rsidRDefault="008D4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10F0C"/>
    <w:multiLevelType w:val="hybridMultilevel"/>
    <w:tmpl w:val="E65E49C6"/>
    <w:lvl w:ilvl="0" w:tplc="7BAAA1A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1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811B0"/>
    <w:multiLevelType w:val="hybridMultilevel"/>
    <w:tmpl w:val="4E44EF7A"/>
    <w:lvl w:ilvl="0" w:tplc="F1D8B496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3" w15:restartNumberingAfterBreak="0">
    <w:nsid w:val="30AD26B9"/>
    <w:multiLevelType w:val="hybridMultilevel"/>
    <w:tmpl w:val="3DC04A48"/>
    <w:lvl w:ilvl="0" w:tplc="89ECAF5E">
      <w:start w:val="1"/>
      <w:numFmt w:val="bullet"/>
      <w:lvlText w:val="-"/>
      <w:lvlJc w:val="left"/>
      <w:pPr>
        <w:ind w:left="1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39400E90"/>
    <w:multiLevelType w:val="hybridMultilevel"/>
    <w:tmpl w:val="3BCC7940"/>
    <w:lvl w:ilvl="0" w:tplc="F8EAAC7A">
      <w:start w:val="5"/>
      <w:numFmt w:val="bullet"/>
      <w:lvlText w:val="-"/>
      <w:lvlJc w:val="left"/>
      <w:pPr>
        <w:ind w:left="1109" w:hanging="360"/>
      </w:pPr>
      <w:rPr>
        <w:rFonts w:ascii="Times New Roman" w:eastAsiaTheme="minorEastAsia" w:hAnsi="Times New Roman" w:cs="Times New Roman" w:hint="default"/>
        <w:color w:val="C3E88D"/>
      </w:rPr>
    </w:lvl>
    <w:lvl w:ilvl="1" w:tplc="04090003" w:tentative="1">
      <w:start w:val="1"/>
      <w:numFmt w:val="bullet"/>
      <w:lvlText w:val=""/>
      <w:lvlJc w:val="left"/>
      <w:pPr>
        <w:ind w:left="162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40"/>
      </w:pPr>
      <w:rPr>
        <w:rFonts w:ascii="Wingdings" w:hAnsi="Wingdings" w:hint="default"/>
      </w:rPr>
    </w:lvl>
  </w:abstractNum>
  <w:abstractNum w:abstractNumId="15" w15:restartNumberingAfterBreak="0">
    <w:nsid w:val="41651158"/>
    <w:multiLevelType w:val="hybridMultilevel"/>
    <w:tmpl w:val="A89C1B0A"/>
    <w:lvl w:ilvl="0" w:tplc="0DEA2EC6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2" w:hanging="440"/>
      </w:pPr>
    </w:lvl>
    <w:lvl w:ilvl="2" w:tplc="0409001B" w:tentative="1">
      <w:start w:val="1"/>
      <w:numFmt w:val="lowerRoman"/>
      <w:lvlText w:val="%3."/>
      <w:lvlJc w:val="right"/>
      <w:pPr>
        <w:ind w:left="2312" w:hanging="440"/>
      </w:pPr>
    </w:lvl>
    <w:lvl w:ilvl="3" w:tplc="0409000F" w:tentative="1">
      <w:start w:val="1"/>
      <w:numFmt w:val="decimal"/>
      <w:lvlText w:val="%4."/>
      <w:lvlJc w:val="left"/>
      <w:pPr>
        <w:ind w:left="2752" w:hanging="440"/>
      </w:pPr>
    </w:lvl>
    <w:lvl w:ilvl="4" w:tplc="04090019" w:tentative="1">
      <w:start w:val="1"/>
      <w:numFmt w:val="upperLetter"/>
      <w:lvlText w:val="%5."/>
      <w:lvlJc w:val="left"/>
      <w:pPr>
        <w:ind w:left="3192" w:hanging="440"/>
      </w:pPr>
    </w:lvl>
    <w:lvl w:ilvl="5" w:tplc="0409001B" w:tentative="1">
      <w:start w:val="1"/>
      <w:numFmt w:val="lowerRoman"/>
      <w:lvlText w:val="%6."/>
      <w:lvlJc w:val="right"/>
      <w:pPr>
        <w:ind w:left="3632" w:hanging="440"/>
      </w:pPr>
    </w:lvl>
    <w:lvl w:ilvl="6" w:tplc="0409000F" w:tentative="1">
      <w:start w:val="1"/>
      <w:numFmt w:val="decimal"/>
      <w:lvlText w:val="%7."/>
      <w:lvlJc w:val="left"/>
      <w:pPr>
        <w:ind w:left="4072" w:hanging="440"/>
      </w:pPr>
    </w:lvl>
    <w:lvl w:ilvl="7" w:tplc="04090019" w:tentative="1">
      <w:start w:val="1"/>
      <w:numFmt w:val="upperLetter"/>
      <w:lvlText w:val="%8."/>
      <w:lvlJc w:val="left"/>
      <w:pPr>
        <w:ind w:left="4512" w:hanging="440"/>
      </w:pPr>
    </w:lvl>
    <w:lvl w:ilvl="8" w:tplc="0409001B" w:tentative="1">
      <w:start w:val="1"/>
      <w:numFmt w:val="lowerRoman"/>
      <w:lvlText w:val="%9."/>
      <w:lvlJc w:val="right"/>
      <w:pPr>
        <w:ind w:left="4952" w:hanging="440"/>
      </w:pPr>
    </w:lvl>
  </w:abstractNum>
  <w:abstractNum w:abstractNumId="16" w15:restartNumberingAfterBreak="0">
    <w:nsid w:val="452C5BE9"/>
    <w:multiLevelType w:val="multilevel"/>
    <w:tmpl w:val="90F0D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83510"/>
    <w:multiLevelType w:val="hybridMultilevel"/>
    <w:tmpl w:val="CEE49824"/>
    <w:lvl w:ilvl="0" w:tplc="4C12CE2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  <w:lang w:val="en-US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780D5F"/>
    <w:multiLevelType w:val="hybridMultilevel"/>
    <w:tmpl w:val="5DA01E68"/>
    <w:lvl w:ilvl="0" w:tplc="7338985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3" w:hanging="440"/>
      </w:pPr>
    </w:lvl>
    <w:lvl w:ilvl="2" w:tplc="0409001B" w:tentative="1">
      <w:start w:val="1"/>
      <w:numFmt w:val="lowerRoman"/>
      <w:lvlText w:val="%3."/>
      <w:lvlJc w:val="right"/>
      <w:pPr>
        <w:ind w:left="2313" w:hanging="440"/>
      </w:pPr>
    </w:lvl>
    <w:lvl w:ilvl="3" w:tplc="0409000F" w:tentative="1">
      <w:start w:val="1"/>
      <w:numFmt w:val="decimal"/>
      <w:lvlText w:val="%4."/>
      <w:lvlJc w:val="left"/>
      <w:pPr>
        <w:ind w:left="2753" w:hanging="440"/>
      </w:pPr>
    </w:lvl>
    <w:lvl w:ilvl="4" w:tplc="04090019" w:tentative="1">
      <w:start w:val="1"/>
      <w:numFmt w:val="upperLetter"/>
      <w:lvlText w:val="%5."/>
      <w:lvlJc w:val="left"/>
      <w:pPr>
        <w:ind w:left="3193" w:hanging="440"/>
      </w:pPr>
    </w:lvl>
    <w:lvl w:ilvl="5" w:tplc="0409001B" w:tentative="1">
      <w:start w:val="1"/>
      <w:numFmt w:val="lowerRoman"/>
      <w:lvlText w:val="%6."/>
      <w:lvlJc w:val="right"/>
      <w:pPr>
        <w:ind w:left="3633" w:hanging="440"/>
      </w:pPr>
    </w:lvl>
    <w:lvl w:ilvl="6" w:tplc="0409000F" w:tentative="1">
      <w:start w:val="1"/>
      <w:numFmt w:val="decimal"/>
      <w:lvlText w:val="%7."/>
      <w:lvlJc w:val="left"/>
      <w:pPr>
        <w:ind w:left="4073" w:hanging="440"/>
      </w:pPr>
    </w:lvl>
    <w:lvl w:ilvl="7" w:tplc="04090019" w:tentative="1">
      <w:start w:val="1"/>
      <w:numFmt w:val="upperLetter"/>
      <w:lvlText w:val="%8."/>
      <w:lvlJc w:val="left"/>
      <w:pPr>
        <w:ind w:left="4513" w:hanging="440"/>
      </w:pPr>
    </w:lvl>
    <w:lvl w:ilvl="8" w:tplc="0409001B" w:tentative="1">
      <w:start w:val="1"/>
      <w:numFmt w:val="lowerRoman"/>
      <w:lvlText w:val="%9."/>
      <w:lvlJc w:val="right"/>
      <w:pPr>
        <w:ind w:left="4953" w:hanging="440"/>
      </w:pPr>
    </w:lvl>
  </w:abstractNum>
  <w:abstractNum w:abstractNumId="21" w15:restartNumberingAfterBreak="0">
    <w:nsid w:val="57B16F1A"/>
    <w:multiLevelType w:val="hybridMultilevel"/>
    <w:tmpl w:val="C350692A"/>
    <w:lvl w:ilvl="0" w:tplc="9FFAC8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8241CCC"/>
    <w:multiLevelType w:val="hybridMultilevel"/>
    <w:tmpl w:val="A68E399E"/>
    <w:lvl w:ilvl="0" w:tplc="EF44B128">
      <w:start w:val="1"/>
      <w:numFmt w:val="decimal"/>
      <w:lvlText w:val="(%1)"/>
      <w:lvlJc w:val="left"/>
      <w:pPr>
        <w:ind w:left="1713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2233" w:hanging="440"/>
      </w:pPr>
    </w:lvl>
    <w:lvl w:ilvl="2" w:tplc="0409001B" w:tentative="1">
      <w:start w:val="1"/>
      <w:numFmt w:val="lowerRoman"/>
      <w:lvlText w:val="%3."/>
      <w:lvlJc w:val="right"/>
      <w:pPr>
        <w:ind w:left="2673" w:hanging="440"/>
      </w:pPr>
    </w:lvl>
    <w:lvl w:ilvl="3" w:tplc="0409000F" w:tentative="1">
      <w:start w:val="1"/>
      <w:numFmt w:val="decimal"/>
      <w:lvlText w:val="%4."/>
      <w:lvlJc w:val="left"/>
      <w:pPr>
        <w:ind w:left="3113" w:hanging="440"/>
      </w:pPr>
    </w:lvl>
    <w:lvl w:ilvl="4" w:tplc="04090019" w:tentative="1">
      <w:start w:val="1"/>
      <w:numFmt w:val="upperLetter"/>
      <w:lvlText w:val="%5."/>
      <w:lvlJc w:val="left"/>
      <w:pPr>
        <w:ind w:left="3553" w:hanging="440"/>
      </w:pPr>
    </w:lvl>
    <w:lvl w:ilvl="5" w:tplc="0409001B" w:tentative="1">
      <w:start w:val="1"/>
      <w:numFmt w:val="lowerRoman"/>
      <w:lvlText w:val="%6."/>
      <w:lvlJc w:val="right"/>
      <w:pPr>
        <w:ind w:left="3993" w:hanging="440"/>
      </w:pPr>
    </w:lvl>
    <w:lvl w:ilvl="6" w:tplc="0409000F" w:tentative="1">
      <w:start w:val="1"/>
      <w:numFmt w:val="decimal"/>
      <w:lvlText w:val="%7."/>
      <w:lvlJc w:val="left"/>
      <w:pPr>
        <w:ind w:left="4433" w:hanging="440"/>
      </w:pPr>
    </w:lvl>
    <w:lvl w:ilvl="7" w:tplc="04090019" w:tentative="1">
      <w:start w:val="1"/>
      <w:numFmt w:val="upperLetter"/>
      <w:lvlText w:val="%8."/>
      <w:lvlJc w:val="left"/>
      <w:pPr>
        <w:ind w:left="4873" w:hanging="440"/>
      </w:pPr>
    </w:lvl>
    <w:lvl w:ilvl="8" w:tplc="0409001B" w:tentative="1">
      <w:start w:val="1"/>
      <w:numFmt w:val="lowerRoman"/>
      <w:lvlText w:val="%9."/>
      <w:lvlJc w:val="right"/>
      <w:pPr>
        <w:ind w:left="5313" w:hanging="440"/>
      </w:pPr>
    </w:lvl>
  </w:abstractNum>
  <w:abstractNum w:abstractNumId="23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C2B2D"/>
    <w:multiLevelType w:val="hybridMultilevel"/>
    <w:tmpl w:val="0046BE3A"/>
    <w:lvl w:ilvl="0" w:tplc="32D2F844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61C1603"/>
    <w:multiLevelType w:val="hybridMultilevel"/>
    <w:tmpl w:val="01349876"/>
    <w:lvl w:ilvl="0" w:tplc="69A65B96">
      <w:start w:val="5"/>
      <w:numFmt w:val="bullet"/>
      <w:lvlText w:val="-"/>
      <w:lvlJc w:val="left"/>
      <w:pPr>
        <w:ind w:left="1469" w:hanging="360"/>
      </w:pPr>
      <w:rPr>
        <w:rFonts w:ascii="Times New Roman" w:eastAsiaTheme="minorEastAsia" w:hAnsi="Times New Roman" w:cs="Times New Roman" w:hint="default"/>
        <w:color w:val="C3E88D"/>
      </w:rPr>
    </w:lvl>
    <w:lvl w:ilvl="1" w:tplc="04090003" w:tentative="1">
      <w:start w:val="1"/>
      <w:numFmt w:val="bullet"/>
      <w:lvlText w:val=""/>
      <w:lvlJc w:val="left"/>
      <w:pPr>
        <w:ind w:left="198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9" w:hanging="440"/>
      </w:pPr>
      <w:rPr>
        <w:rFonts w:ascii="Wingdings" w:hAnsi="Wingdings" w:hint="default"/>
      </w:rPr>
    </w:lvl>
  </w:abstractNum>
  <w:abstractNum w:abstractNumId="26" w15:restartNumberingAfterBreak="0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7"/>
  </w:num>
  <w:num w:numId="3" w16cid:durableId="20328093">
    <w:abstractNumId w:val="23"/>
  </w:num>
  <w:num w:numId="4" w16cid:durableId="108089359">
    <w:abstractNumId w:val="18"/>
  </w:num>
  <w:num w:numId="5" w16cid:durableId="41298278">
    <w:abstractNumId w:val="11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9"/>
  </w:num>
  <w:num w:numId="16" w16cid:durableId="1380470918">
    <w:abstractNumId w:val="26"/>
  </w:num>
  <w:num w:numId="17" w16cid:durableId="533808055">
    <w:abstractNumId w:val="19"/>
  </w:num>
  <w:num w:numId="18" w16cid:durableId="1899779648">
    <w:abstractNumId w:val="19"/>
  </w:num>
  <w:num w:numId="19" w16cid:durableId="68112724">
    <w:abstractNumId w:val="19"/>
  </w:num>
  <w:num w:numId="20" w16cid:durableId="1544052964">
    <w:abstractNumId w:val="16"/>
  </w:num>
  <w:num w:numId="21" w16cid:durableId="459765676">
    <w:abstractNumId w:val="21"/>
  </w:num>
  <w:num w:numId="22" w16cid:durableId="480275456">
    <w:abstractNumId w:val="24"/>
  </w:num>
  <w:num w:numId="23" w16cid:durableId="76563313">
    <w:abstractNumId w:val="14"/>
  </w:num>
  <w:num w:numId="24" w16cid:durableId="1497722378">
    <w:abstractNumId w:val="25"/>
  </w:num>
  <w:num w:numId="25" w16cid:durableId="566457448">
    <w:abstractNumId w:val="15"/>
  </w:num>
  <w:num w:numId="26" w16cid:durableId="1652907706">
    <w:abstractNumId w:val="13"/>
  </w:num>
  <w:num w:numId="27" w16cid:durableId="66616546">
    <w:abstractNumId w:val="10"/>
  </w:num>
  <w:num w:numId="28" w16cid:durableId="697773848">
    <w:abstractNumId w:val="12"/>
  </w:num>
  <w:num w:numId="29" w16cid:durableId="1564759744">
    <w:abstractNumId w:val="20"/>
  </w:num>
  <w:num w:numId="30" w16cid:durableId="902251869">
    <w:abstractNumId w:val="22"/>
  </w:num>
  <w:num w:numId="31" w16cid:durableId="750783352">
    <w:abstractNumId w:val="19"/>
  </w:num>
  <w:num w:numId="32" w16cid:durableId="184053759">
    <w:abstractNumId w:val="19"/>
  </w:num>
  <w:num w:numId="33" w16cid:durableId="1794901809">
    <w:abstractNumId w:val="19"/>
  </w:num>
  <w:num w:numId="34" w16cid:durableId="695011296">
    <w:abstractNumId w:val="19"/>
  </w:num>
  <w:num w:numId="35" w16cid:durableId="404648873">
    <w:abstractNumId w:val="19"/>
  </w:num>
  <w:num w:numId="36" w16cid:durableId="346104682">
    <w:abstractNumId w:val="19"/>
  </w:num>
  <w:num w:numId="37" w16cid:durableId="851380093">
    <w:abstractNumId w:val="19"/>
  </w:num>
  <w:num w:numId="38" w16cid:durableId="105663249">
    <w:abstractNumId w:val="19"/>
  </w:num>
  <w:num w:numId="39" w16cid:durableId="211237559">
    <w:abstractNumId w:val="19"/>
  </w:num>
  <w:num w:numId="40" w16cid:durableId="2046707244">
    <w:abstractNumId w:val="19"/>
  </w:num>
  <w:num w:numId="41" w16cid:durableId="1301809644">
    <w:abstractNumId w:val="19"/>
  </w:num>
  <w:num w:numId="42" w16cid:durableId="67581538">
    <w:abstractNumId w:val="19"/>
  </w:num>
  <w:num w:numId="43" w16cid:durableId="7253733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054C2"/>
    <w:rsid w:val="0001208B"/>
    <w:rsid w:val="00022045"/>
    <w:rsid w:val="00024C66"/>
    <w:rsid w:val="00030768"/>
    <w:rsid w:val="00030E81"/>
    <w:rsid w:val="00037A45"/>
    <w:rsid w:val="0005201D"/>
    <w:rsid w:val="0005664F"/>
    <w:rsid w:val="0005759D"/>
    <w:rsid w:val="00091182"/>
    <w:rsid w:val="00095574"/>
    <w:rsid w:val="000A5191"/>
    <w:rsid w:val="000B7B3D"/>
    <w:rsid w:val="000C4B35"/>
    <w:rsid w:val="000C501A"/>
    <w:rsid w:val="000D1140"/>
    <w:rsid w:val="000D2E1A"/>
    <w:rsid w:val="000E358F"/>
    <w:rsid w:val="000E5800"/>
    <w:rsid w:val="000E7F6B"/>
    <w:rsid w:val="000F39A2"/>
    <w:rsid w:val="00106730"/>
    <w:rsid w:val="00113612"/>
    <w:rsid w:val="00122468"/>
    <w:rsid w:val="001230C0"/>
    <w:rsid w:val="00145A93"/>
    <w:rsid w:val="001512E6"/>
    <w:rsid w:val="00152474"/>
    <w:rsid w:val="00157222"/>
    <w:rsid w:val="00164939"/>
    <w:rsid w:val="0019476D"/>
    <w:rsid w:val="00197C6F"/>
    <w:rsid w:val="001A615F"/>
    <w:rsid w:val="001C0EAE"/>
    <w:rsid w:val="001C1B04"/>
    <w:rsid w:val="001D15F2"/>
    <w:rsid w:val="001E0DB4"/>
    <w:rsid w:val="001E7811"/>
    <w:rsid w:val="001F56E2"/>
    <w:rsid w:val="001F5D32"/>
    <w:rsid w:val="00220BE0"/>
    <w:rsid w:val="002310BA"/>
    <w:rsid w:val="00240195"/>
    <w:rsid w:val="002440ED"/>
    <w:rsid w:val="00245735"/>
    <w:rsid w:val="002534C6"/>
    <w:rsid w:val="00253679"/>
    <w:rsid w:val="002559C3"/>
    <w:rsid w:val="00262B60"/>
    <w:rsid w:val="00263868"/>
    <w:rsid w:val="00264F7A"/>
    <w:rsid w:val="00272884"/>
    <w:rsid w:val="002827FC"/>
    <w:rsid w:val="002843A8"/>
    <w:rsid w:val="00286AE8"/>
    <w:rsid w:val="0029103E"/>
    <w:rsid w:val="0029242D"/>
    <w:rsid w:val="002B46BB"/>
    <w:rsid w:val="002C1A80"/>
    <w:rsid w:val="002D1473"/>
    <w:rsid w:val="002E1E3F"/>
    <w:rsid w:val="002E3547"/>
    <w:rsid w:val="002F4B8C"/>
    <w:rsid w:val="00307DC6"/>
    <w:rsid w:val="00316599"/>
    <w:rsid w:val="00316CD0"/>
    <w:rsid w:val="003233FF"/>
    <w:rsid w:val="00337AD2"/>
    <w:rsid w:val="003412E7"/>
    <w:rsid w:val="00345678"/>
    <w:rsid w:val="003634EC"/>
    <w:rsid w:val="0036423D"/>
    <w:rsid w:val="0036634C"/>
    <w:rsid w:val="00375762"/>
    <w:rsid w:val="00380831"/>
    <w:rsid w:val="00382921"/>
    <w:rsid w:val="0038378D"/>
    <w:rsid w:val="00385BA7"/>
    <w:rsid w:val="00390498"/>
    <w:rsid w:val="00390E40"/>
    <w:rsid w:val="003A150F"/>
    <w:rsid w:val="003A2623"/>
    <w:rsid w:val="003B125F"/>
    <w:rsid w:val="003B2281"/>
    <w:rsid w:val="003B4991"/>
    <w:rsid w:val="003B7AC3"/>
    <w:rsid w:val="003C71DA"/>
    <w:rsid w:val="003D14D5"/>
    <w:rsid w:val="003D2BAB"/>
    <w:rsid w:val="003D75FD"/>
    <w:rsid w:val="003E0D85"/>
    <w:rsid w:val="004113B8"/>
    <w:rsid w:val="00420F5A"/>
    <w:rsid w:val="00446B8F"/>
    <w:rsid w:val="004513E8"/>
    <w:rsid w:val="004520E0"/>
    <w:rsid w:val="004646A2"/>
    <w:rsid w:val="00466664"/>
    <w:rsid w:val="00467B0F"/>
    <w:rsid w:val="00474B1A"/>
    <w:rsid w:val="0048267B"/>
    <w:rsid w:val="00490889"/>
    <w:rsid w:val="0049413C"/>
    <w:rsid w:val="00496F08"/>
    <w:rsid w:val="004A4E39"/>
    <w:rsid w:val="004B570C"/>
    <w:rsid w:val="004C34F1"/>
    <w:rsid w:val="004E5034"/>
    <w:rsid w:val="004E5457"/>
    <w:rsid w:val="004F03C3"/>
    <w:rsid w:val="004F1460"/>
    <w:rsid w:val="00507C97"/>
    <w:rsid w:val="00535055"/>
    <w:rsid w:val="00537D5A"/>
    <w:rsid w:val="00543EAE"/>
    <w:rsid w:val="005449C8"/>
    <w:rsid w:val="005606C1"/>
    <w:rsid w:val="00567D4A"/>
    <w:rsid w:val="00570C03"/>
    <w:rsid w:val="00582124"/>
    <w:rsid w:val="005841F5"/>
    <w:rsid w:val="00592AB4"/>
    <w:rsid w:val="005C6346"/>
    <w:rsid w:val="005D4AEE"/>
    <w:rsid w:val="005D6141"/>
    <w:rsid w:val="005E3572"/>
    <w:rsid w:val="005E4684"/>
    <w:rsid w:val="00610A51"/>
    <w:rsid w:val="00611AC3"/>
    <w:rsid w:val="00621167"/>
    <w:rsid w:val="006228E5"/>
    <w:rsid w:val="006239AA"/>
    <w:rsid w:val="0062597C"/>
    <w:rsid w:val="006302FF"/>
    <w:rsid w:val="00630C2D"/>
    <w:rsid w:val="00636FFF"/>
    <w:rsid w:val="006408A1"/>
    <w:rsid w:val="00642D9E"/>
    <w:rsid w:val="00645E17"/>
    <w:rsid w:val="00661E0C"/>
    <w:rsid w:val="00661EAB"/>
    <w:rsid w:val="006660D8"/>
    <w:rsid w:val="00675B38"/>
    <w:rsid w:val="00687CB8"/>
    <w:rsid w:val="006971AE"/>
    <w:rsid w:val="006A7C6E"/>
    <w:rsid w:val="006C08BF"/>
    <w:rsid w:val="006C2E37"/>
    <w:rsid w:val="006C76FB"/>
    <w:rsid w:val="006C7A52"/>
    <w:rsid w:val="006D0143"/>
    <w:rsid w:val="006E392C"/>
    <w:rsid w:val="006E5CB8"/>
    <w:rsid w:val="006F22A4"/>
    <w:rsid w:val="006F3D4D"/>
    <w:rsid w:val="007021B2"/>
    <w:rsid w:val="00715100"/>
    <w:rsid w:val="007210BE"/>
    <w:rsid w:val="00721C7A"/>
    <w:rsid w:val="00735820"/>
    <w:rsid w:val="00745713"/>
    <w:rsid w:val="00745D1D"/>
    <w:rsid w:val="00747B8F"/>
    <w:rsid w:val="00752C7B"/>
    <w:rsid w:val="00753B52"/>
    <w:rsid w:val="00754E67"/>
    <w:rsid w:val="00765360"/>
    <w:rsid w:val="0077213A"/>
    <w:rsid w:val="00774C33"/>
    <w:rsid w:val="00777809"/>
    <w:rsid w:val="00790F20"/>
    <w:rsid w:val="007A2C09"/>
    <w:rsid w:val="007A424D"/>
    <w:rsid w:val="007B381D"/>
    <w:rsid w:val="007B574B"/>
    <w:rsid w:val="007B7ADE"/>
    <w:rsid w:val="007D2A83"/>
    <w:rsid w:val="007E5D33"/>
    <w:rsid w:val="007E7958"/>
    <w:rsid w:val="007F5702"/>
    <w:rsid w:val="007F6066"/>
    <w:rsid w:val="007F6A2C"/>
    <w:rsid w:val="00812B65"/>
    <w:rsid w:val="00813644"/>
    <w:rsid w:val="00833162"/>
    <w:rsid w:val="00840DDE"/>
    <w:rsid w:val="008474A4"/>
    <w:rsid w:val="00853A49"/>
    <w:rsid w:val="00857FBC"/>
    <w:rsid w:val="00874621"/>
    <w:rsid w:val="008755EB"/>
    <w:rsid w:val="00877483"/>
    <w:rsid w:val="00880B1D"/>
    <w:rsid w:val="00880C82"/>
    <w:rsid w:val="00891D9E"/>
    <w:rsid w:val="00893C5D"/>
    <w:rsid w:val="00895497"/>
    <w:rsid w:val="00896EFA"/>
    <w:rsid w:val="008A0A74"/>
    <w:rsid w:val="008C3ED9"/>
    <w:rsid w:val="008D442F"/>
    <w:rsid w:val="008D67AB"/>
    <w:rsid w:val="008E1E35"/>
    <w:rsid w:val="008E24EC"/>
    <w:rsid w:val="008E64B2"/>
    <w:rsid w:val="008F2D1C"/>
    <w:rsid w:val="008F73FD"/>
    <w:rsid w:val="00903194"/>
    <w:rsid w:val="00903FE5"/>
    <w:rsid w:val="00910524"/>
    <w:rsid w:val="00910F8A"/>
    <w:rsid w:val="009209CE"/>
    <w:rsid w:val="009449AA"/>
    <w:rsid w:val="00952031"/>
    <w:rsid w:val="0097567F"/>
    <w:rsid w:val="0098419C"/>
    <w:rsid w:val="00984378"/>
    <w:rsid w:val="0099353D"/>
    <w:rsid w:val="009A7116"/>
    <w:rsid w:val="009B1657"/>
    <w:rsid w:val="009D000C"/>
    <w:rsid w:val="009D0C5D"/>
    <w:rsid w:val="009D7C19"/>
    <w:rsid w:val="009E133E"/>
    <w:rsid w:val="00A01AE3"/>
    <w:rsid w:val="00A060A6"/>
    <w:rsid w:val="00A13F09"/>
    <w:rsid w:val="00A20B9D"/>
    <w:rsid w:val="00A227C6"/>
    <w:rsid w:val="00A22C8B"/>
    <w:rsid w:val="00A23FE0"/>
    <w:rsid w:val="00A2786D"/>
    <w:rsid w:val="00A435B8"/>
    <w:rsid w:val="00A45EA5"/>
    <w:rsid w:val="00A520E8"/>
    <w:rsid w:val="00A675A7"/>
    <w:rsid w:val="00A704C0"/>
    <w:rsid w:val="00A70981"/>
    <w:rsid w:val="00A835B4"/>
    <w:rsid w:val="00A90392"/>
    <w:rsid w:val="00A92D60"/>
    <w:rsid w:val="00A97C91"/>
    <w:rsid w:val="00AA4B6D"/>
    <w:rsid w:val="00AB05F6"/>
    <w:rsid w:val="00AB5F4B"/>
    <w:rsid w:val="00AC7371"/>
    <w:rsid w:val="00AD0FA9"/>
    <w:rsid w:val="00AD204A"/>
    <w:rsid w:val="00AE3F26"/>
    <w:rsid w:val="00AF665B"/>
    <w:rsid w:val="00AF666E"/>
    <w:rsid w:val="00B02495"/>
    <w:rsid w:val="00B14705"/>
    <w:rsid w:val="00B2066C"/>
    <w:rsid w:val="00B42797"/>
    <w:rsid w:val="00B447A0"/>
    <w:rsid w:val="00B44F7B"/>
    <w:rsid w:val="00B542EE"/>
    <w:rsid w:val="00B55FA7"/>
    <w:rsid w:val="00B77287"/>
    <w:rsid w:val="00B8236B"/>
    <w:rsid w:val="00B8427B"/>
    <w:rsid w:val="00B85CD1"/>
    <w:rsid w:val="00B91078"/>
    <w:rsid w:val="00B93921"/>
    <w:rsid w:val="00BC5E8A"/>
    <w:rsid w:val="00BD32D3"/>
    <w:rsid w:val="00BD3F09"/>
    <w:rsid w:val="00BE3BE3"/>
    <w:rsid w:val="00BF324D"/>
    <w:rsid w:val="00BF618D"/>
    <w:rsid w:val="00C040FA"/>
    <w:rsid w:val="00C045C8"/>
    <w:rsid w:val="00C10B0C"/>
    <w:rsid w:val="00C26559"/>
    <w:rsid w:val="00C4432D"/>
    <w:rsid w:val="00C44B1A"/>
    <w:rsid w:val="00C46FBD"/>
    <w:rsid w:val="00C4761F"/>
    <w:rsid w:val="00C5181A"/>
    <w:rsid w:val="00C560F8"/>
    <w:rsid w:val="00C5728A"/>
    <w:rsid w:val="00C65FE9"/>
    <w:rsid w:val="00C77717"/>
    <w:rsid w:val="00C95613"/>
    <w:rsid w:val="00CA2788"/>
    <w:rsid w:val="00CB5512"/>
    <w:rsid w:val="00CB66BD"/>
    <w:rsid w:val="00CE0E82"/>
    <w:rsid w:val="00CE4738"/>
    <w:rsid w:val="00CE73DC"/>
    <w:rsid w:val="00CF2B35"/>
    <w:rsid w:val="00CF4409"/>
    <w:rsid w:val="00CF513E"/>
    <w:rsid w:val="00D039A1"/>
    <w:rsid w:val="00D14ED7"/>
    <w:rsid w:val="00D20F6D"/>
    <w:rsid w:val="00D21952"/>
    <w:rsid w:val="00D24FCB"/>
    <w:rsid w:val="00D25210"/>
    <w:rsid w:val="00D31368"/>
    <w:rsid w:val="00D40F36"/>
    <w:rsid w:val="00D4239B"/>
    <w:rsid w:val="00D4497C"/>
    <w:rsid w:val="00D46C09"/>
    <w:rsid w:val="00D47E3E"/>
    <w:rsid w:val="00D503FC"/>
    <w:rsid w:val="00D57B01"/>
    <w:rsid w:val="00D71D0B"/>
    <w:rsid w:val="00D72195"/>
    <w:rsid w:val="00D75832"/>
    <w:rsid w:val="00D76C32"/>
    <w:rsid w:val="00D86338"/>
    <w:rsid w:val="00D91179"/>
    <w:rsid w:val="00DA4183"/>
    <w:rsid w:val="00DA48B2"/>
    <w:rsid w:val="00DA7ABF"/>
    <w:rsid w:val="00DB06D0"/>
    <w:rsid w:val="00DB09F0"/>
    <w:rsid w:val="00DB0D31"/>
    <w:rsid w:val="00DB2ADA"/>
    <w:rsid w:val="00DE6F7F"/>
    <w:rsid w:val="00DE7AAF"/>
    <w:rsid w:val="00E0054C"/>
    <w:rsid w:val="00E04C86"/>
    <w:rsid w:val="00E04E3E"/>
    <w:rsid w:val="00E13816"/>
    <w:rsid w:val="00E42C07"/>
    <w:rsid w:val="00E43767"/>
    <w:rsid w:val="00E613C3"/>
    <w:rsid w:val="00E720C5"/>
    <w:rsid w:val="00E760BE"/>
    <w:rsid w:val="00E77668"/>
    <w:rsid w:val="00E8080B"/>
    <w:rsid w:val="00E80D70"/>
    <w:rsid w:val="00E8766A"/>
    <w:rsid w:val="00EA5C13"/>
    <w:rsid w:val="00EB2ED4"/>
    <w:rsid w:val="00EC35C9"/>
    <w:rsid w:val="00ED40F3"/>
    <w:rsid w:val="00ED5DBB"/>
    <w:rsid w:val="00EE0D4B"/>
    <w:rsid w:val="00EE110A"/>
    <w:rsid w:val="00EE379D"/>
    <w:rsid w:val="00EE7C33"/>
    <w:rsid w:val="00EF3F6D"/>
    <w:rsid w:val="00F07866"/>
    <w:rsid w:val="00F10876"/>
    <w:rsid w:val="00F12675"/>
    <w:rsid w:val="00F23E5F"/>
    <w:rsid w:val="00F27B2D"/>
    <w:rsid w:val="00F31F4E"/>
    <w:rsid w:val="00F47A86"/>
    <w:rsid w:val="00F53B99"/>
    <w:rsid w:val="00F63B10"/>
    <w:rsid w:val="00F752BB"/>
    <w:rsid w:val="00F909E4"/>
    <w:rsid w:val="00F947A3"/>
    <w:rsid w:val="00F97B8B"/>
    <w:rsid w:val="00FA2751"/>
    <w:rsid w:val="00FB2FD2"/>
    <w:rsid w:val="00FB3FD4"/>
    <w:rsid w:val="00FB4CC4"/>
    <w:rsid w:val="00FC56B8"/>
    <w:rsid w:val="00FD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054C2"/>
    <w:pPr>
      <w:spacing w:after="0" w:line="240" w:lineRule="auto"/>
    </w:pPr>
    <w:rPr>
      <w:rFonts w:ascii="굴림" w:eastAsia="굴림" w:hAnsi="굴림" w:cs="굴림"/>
      <w:color w:val="auto"/>
      <w:lang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  <w:spacing w:after="240" w:line="312" w:lineRule="auto"/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HTML">
    <w:name w:val="HTML Preformatted"/>
    <w:basedOn w:val="a1"/>
    <w:link w:val="HTMLChar"/>
    <w:uiPriority w:val="99"/>
    <w:semiHidden/>
    <w:unhideWhenUsed/>
    <w:rsid w:val="0053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535055"/>
    <w:rPr>
      <w:rFonts w:ascii="Courier New" w:eastAsia="Times New Roman" w:hAnsi="Courier New" w:cs="Courier New"/>
      <w:color w:val="auto"/>
      <w:sz w:val="20"/>
      <w:szCs w:val="20"/>
    </w:rPr>
  </w:style>
  <w:style w:type="paragraph" w:styleId="af5">
    <w:name w:val="List Paragraph"/>
    <w:basedOn w:val="a1"/>
    <w:uiPriority w:val="34"/>
    <w:unhideWhenUsed/>
    <w:qFormat/>
    <w:rsid w:val="001649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B93283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053B6F"/>
    <w:rsid w:val="0021766C"/>
    <w:rsid w:val="002B6874"/>
    <w:rsid w:val="00363DEF"/>
    <w:rsid w:val="003E1019"/>
    <w:rsid w:val="00422367"/>
    <w:rsid w:val="004726A7"/>
    <w:rsid w:val="00472E08"/>
    <w:rsid w:val="00492FCC"/>
    <w:rsid w:val="00493D77"/>
    <w:rsid w:val="00562CC1"/>
    <w:rsid w:val="00741076"/>
    <w:rsid w:val="0093555F"/>
    <w:rsid w:val="009F4D7A"/>
    <w:rsid w:val="00AB0C33"/>
    <w:rsid w:val="00B27E5E"/>
    <w:rsid w:val="00B65536"/>
    <w:rsid w:val="00B7098D"/>
    <w:rsid w:val="00B93283"/>
    <w:rsid w:val="00C43129"/>
    <w:rsid w:val="00D470DC"/>
    <w:rsid w:val="00E222D3"/>
    <w:rsid w:val="00E233DE"/>
    <w:rsid w:val="00E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390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376</cp:revision>
  <dcterms:created xsi:type="dcterms:W3CDTF">2022-09-26T19:53:00Z</dcterms:created>
  <dcterms:modified xsi:type="dcterms:W3CDTF">2023-11-02T19:31:00Z</dcterms:modified>
</cp:coreProperties>
</file>